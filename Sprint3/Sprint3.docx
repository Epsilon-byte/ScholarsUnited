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RPr="00872FE5" w14:paraId="3DB4F67A" w14:textId="77777777" w:rsidTr="00B0688D">
        <w:trPr>
          <w:trHeight w:val="1771"/>
        </w:trPr>
        <w:tc>
          <w:tcPr>
            <w:tcW w:w="7240" w:type="dxa"/>
            <w:tcBorders>
              <w:top w:val="nil"/>
              <w:left w:val="nil"/>
              <w:bottom w:val="nil"/>
              <w:right w:val="nil"/>
            </w:tcBorders>
          </w:tcPr>
          <w:p w14:paraId="2F828855" w14:textId="0F3FABAD" w:rsidR="00B0688D" w:rsidRPr="00872FE5" w:rsidRDefault="00B0688D" w:rsidP="007057F4">
            <w:r w:rsidRPr="00872FE5">
              <w:rPr>
                <w:noProof/>
                <w:lang w:bidi="en-GB"/>
              </w:rPr>
              <mc:AlternateContent>
                <mc:Choice Requires="wps">
                  <w:drawing>
                    <wp:inline distT="0" distB="0" distL="0" distR="0" wp14:anchorId="5134E111" wp14:editId="45B2C714">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14:paraId="2750EB03" w14:textId="33885A43" w:rsidR="00B0688D" w:rsidRPr="002E0194" w:rsidRDefault="001542D2" w:rsidP="002E0194">
                                  <w:pPr>
                                    <w:pStyle w:val="Title"/>
                                  </w:pPr>
                                  <w:r>
                                    <w:rPr>
                                      <w:lang w:bidi="en-GB"/>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34E111"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mJGQIAAC0EAAAOAAAAZHJzL2Uyb0RvYy54bWysU02P2jAQvVfqf7B8LwmEp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" filled="f" stroked="f" strokeweight=".5pt">
                      <v:textbox>
                        <w:txbxContent>
                          <w:p w14:paraId="2750EB03" w14:textId="33885A43" w:rsidR="00B0688D" w:rsidRPr="002E0194" w:rsidRDefault="001542D2" w:rsidP="002E0194">
                            <w:pPr>
                              <w:pStyle w:val="Title"/>
                            </w:pPr>
                            <w:r>
                              <w:rPr>
                                <w:lang w:bidi="en-GB"/>
                              </w:rPr>
                              <w:t>Software Engineering</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6375"/>
      </w:tblGrid>
      <w:tr w:rsidR="00B0688D" w:rsidRPr="00872FE5" w14:paraId="2A04E35F" w14:textId="77777777" w:rsidTr="00B0688D">
        <w:trPr>
          <w:trHeight w:val="2043"/>
        </w:trPr>
        <w:tc>
          <w:tcPr>
            <w:tcW w:w="4572" w:type="dxa"/>
          </w:tcPr>
          <w:p w14:paraId="626078BD" w14:textId="31E97702" w:rsidR="00B0688D" w:rsidRPr="00872FE5" w:rsidRDefault="00B0688D" w:rsidP="007057F4">
            <w:r w:rsidRPr="00872FE5">
              <w:rPr>
                <w:noProof/>
                <w:lang w:bidi="en-GB"/>
              </w:rPr>
              <mc:AlternateContent>
                <mc:Choice Requires="wps">
                  <w:drawing>
                    <wp:inline distT="0" distB="0" distL="0" distR="0" wp14:anchorId="678FFDE9" wp14:editId="32DAE215">
                      <wp:extent cx="4048125" cy="469557"/>
                      <wp:effectExtent l="0" t="0" r="0" b="6985"/>
                      <wp:docPr id="6" name="Text Box 6"/>
                      <wp:cNvGraphicFramePr/>
                      <a:graphic xmlns:a="http://schemas.openxmlformats.org/drawingml/2006/main">
                        <a:graphicData uri="http://schemas.microsoft.com/office/word/2010/wordprocessingShape">
                          <wps:wsp>
                            <wps:cNvSpPr txBox="1"/>
                            <wps:spPr>
                              <a:xfrm>
                                <a:off x="0" y="0"/>
                                <a:ext cx="4048125" cy="469557"/>
                              </a:xfrm>
                              <a:prstGeom prst="rect">
                                <a:avLst/>
                              </a:prstGeom>
                              <a:noFill/>
                              <a:ln w="6350">
                                <a:noFill/>
                              </a:ln>
                            </wps:spPr>
                            <wps:txbx>
                              <w:txbxContent>
                                <w:p w14:paraId="55D0E39C" w14:textId="3CC79253" w:rsidR="00B0688D" w:rsidRPr="002178B9" w:rsidRDefault="001542D2" w:rsidP="004F2231">
                                  <w:pPr>
                                    <w:rPr>
                                      <w:rFonts w:asciiTheme="majorHAnsi" w:hAnsiTheme="majorHAnsi"/>
                                      <w:color w:val="00A06E" w:themeColor="accent1"/>
                                      <w:sz w:val="48"/>
                                      <w:szCs w:val="48"/>
                                    </w:rPr>
                                  </w:pPr>
                                  <w:r>
                                    <w:rPr>
                                      <w:rFonts w:asciiTheme="majorHAnsi" w:hAnsiTheme="majorHAnsi"/>
                                      <w:color w:val="00A06E" w:themeColor="accent1"/>
                                      <w:sz w:val="48"/>
                                      <w:szCs w:val="48"/>
                                    </w:rPr>
                                    <w:t>University of Roehampton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8FFDE9" id="Text Box 6" o:spid="_x0000_s1027" type="#_x0000_t202" style="width:318.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" filled="f" stroked="f" strokeweight=".5pt">
                      <v:textbox>
                        <w:txbxContent>
                          <w:p w14:paraId="55D0E39C" w14:textId="3CC79253" w:rsidR="00B0688D" w:rsidRPr="002178B9" w:rsidRDefault="001542D2" w:rsidP="004F2231">
                            <w:pPr>
                              <w:rPr>
                                <w:rFonts w:asciiTheme="majorHAnsi" w:hAnsiTheme="majorHAnsi"/>
                                <w:color w:val="00A06E" w:themeColor="accent1"/>
                                <w:sz w:val="48"/>
                                <w:szCs w:val="48"/>
                              </w:rPr>
                            </w:pPr>
                            <w:r>
                              <w:rPr>
                                <w:rFonts w:asciiTheme="majorHAnsi" w:hAnsiTheme="majorHAnsi"/>
                                <w:color w:val="00A06E" w:themeColor="accent1"/>
                                <w:sz w:val="48"/>
                                <w:szCs w:val="48"/>
                              </w:rPr>
                              <w:t>University of Roehampton</w:t>
                            </w:r>
                          </w:p>
                        </w:txbxContent>
                      </v:textbox>
                      <w10:anchorlock/>
                    </v:shape>
                  </w:pict>
                </mc:Fallback>
              </mc:AlternateContent>
            </w:r>
          </w:p>
        </w:tc>
      </w:tr>
    </w:tbl>
    <w:p w14:paraId="18937EE4" w14:textId="77777777" w:rsidR="008A3C95" w:rsidRPr="00872FE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rsidRPr="00872FE5" w14:paraId="5422D739" w14:textId="77777777" w:rsidTr="0051019E">
        <w:trPr>
          <w:trHeight w:val="1080"/>
        </w:trPr>
        <w:tc>
          <w:tcPr>
            <w:tcW w:w="5449" w:type="dxa"/>
            <w:vAlign w:val="center"/>
          </w:tcPr>
          <w:p w14:paraId="6D77C053" w14:textId="77F15E80" w:rsidR="0051019E" w:rsidRPr="00872FE5" w:rsidRDefault="0051019E" w:rsidP="0051019E"/>
        </w:tc>
        <w:tc>
          <w:tcPr>
            <w:tcW w:w="4901" w:type="dxa"/>
            <w:vAlign w:val="center"/>
          </w:tcPr>
          <w:p w14:paraId="261A25A4" w14:textId="148B08E9" w:rsidR="0051019E" w:rsidRPr="00872FE5" w:rsidRDefault="0051019E" w:rsidP="0051019E">
            <w:pPr>
              <w:jc w:val="right"/>
            </w:pPr>
          </w:p>
        </w:tc>
      </w:tr>
    </w:tbl>
    <w:p w14:paraId="57A78CF5" w14:textId="0C31BC5D" w:rsidR="008A3C95" w:rsidRPr="00872FE5" w:rsidRDefault="00386BAF" w:rsidP="007057F4">
      <w:r>
        <w:rPr>
          <w:noProof/>
          <w:lang w:bidi="en-GB"/>
        </w:rPr>
        <mc:AlternateContent>
          <mc:Choice Requires="wps">
            <w:drawing>
              <wp:anchor distT="0" distB="0" distL="114300" distR="114300" simplePos="0" relativeHeight="251676676" behindDoc="0" locked="0" layoutInCell="1" allowOverlap="1" wp14:anchorId="6B13F7BA" wp14:editId="7375B553">
                <wp:simplePos x="0" y="0"/>
                <wp:positionH relativeFrom="column">
                  <wp:posOffset>-237179</wp:posOffset>
                </wp:positionH>
                <wp:positionV relativeFrom="paragraph">
                  <wp:posOffset>8100977</wp:posOffset>
                </wp:positionV>
                <wp:extent cx="3393363" cy="1129962"/>
                <wp:effectExtent l="0" t="0" r="17145" b="13335"/>
                <wp:wrapNone/>
                <wp:docPr id="679679680" name="Text Box 21"/>
                <wp:cNvGraphicFramePr/>
                <a:graphic xmlns:a="http://schemas.openxmlformats.org/drawingml/2006/main">
                  <a:graphicData uri="http://schemas.microsoft.com/office/word/2010/wordprocessingShape">
                    <wps:wsp>
                      <wps:cNvSpPr txBox="1"/>
                      <wps:spPr>
                        <a:xfrm>
                          <a:off x="0" y="0"/>
                          <a:ext cx="3393363" cy="1129962"/>
                        </a:xfrm>
                        <a:prstGeom prst="rect">
                          <a:avLst/>
                        </a:prstGeom>
                        <a:noFill/>
                        <a:ln w="6350">
                          <a:solidFill>
                            <a:srgbClr val="FFFFFF"/>
                          </a:solidFill>
                        </a:ln>
                      </wps:spPr>
                      <wps:txbx>
                        <w:txbxContent>
                          <w:p w14:paraId="1F319D34" w14:textId="0D494596" w:rsidR="00386BAF" w:rsidRDefault="00386BAF" w:rsidP="00386BAF">
                            <w:r>
                              <w:t xml:space="preserve">Amanda </w:t>
                            </w:r>
                            <w:proofErr w:type="spellStart"/>
                            <w:r>
                              <w:t>Br</w:t>
                            </w:r>
                            <w:r w:rsidR="00422CA1">
                              <w:t>azauskaite</w:t>
                            </w:r>
                            <w:proofErr w:type="spellEnd"/>
                            <w:r w:rsidR="00E60B70">
                              <w:t xml:space="preserve"> – BRA23579454</w:t>
                            </w:r>
                          </w:p>
                          <w:p w14:paraId="78967AD6" w14:textId="5C2C48E9" w:rsidR="00422CA1" w:rsidRDefault="00422CA1" w:rsidP="00386BAF">
                            <w:r>
                              <w:t>Anton Ivanov</w:t>
                            </w:r>
                            <w:r w:rsidR="00E60B70">
                              <w:t xml:space="preserve"> – IVA215</w:t>
                            </w:r>
                            <w:r w:rsidR="005B4E1B">
                              <w:t>53779</w:t>
                            </w:r>
                          </w:p>
                          <w:p w14:paraId="3CED2723" w14:textId="617F8775" w:rsidR="00422CA1" w:rsidRDefault="00422CA1" w:rsidP="00386BAF">
                            <w:r>
                              <w:t>Oluwatosin Wasiu Jimoh</w:t>
                            </w:r>
                            <w:r w:rsidR="005B4E1B">
                              <w:t xml:space="preserve"> – JIM22543612</w:t>
                            </w:r>
                          </w:p>
                          <w:p w14:paraId="773B10A0" w14:textId="28E14D36" w:rsidR="00422CA1" w:rsidRDefault="00422CA1" w:rsidP="00386BAF">
                            <w:r>
                              <w:t>Michaela Radostova</w:t>
                            </w:r>
                            <w:r w:rsidR="005B4E1B">
                              <w:t xml:space="preserve"> – RAD23587649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F7BA" id="Text Box 21" o:spid="_x0000_s1028" type="#_x0000_t202" style="position:absolute;left:0;text-align:left;margin-left:-18.7pt;margin-top:637.85pt;width:267.2pt;height:88.95pt;z-index:251676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" filled="f" strokecolor="white" strokeweight=".5pt">
                <v:textbox>
                  <w:txbxContent>
                    <w:p w14:paraId="1F319D34" w14:textId="0D494596" w:rsidR="00386BAF" w:rsidRDefault="00386BAF" w:rsidP="00386BAF">
                      <w:r>
                        <w:t xml:space="preserve">Amanda </w:t>
                      </w:r>
                      <w:proofErr w:type="spellStart"/>
                      <w:r>
                        <w:t>Br</w:t>
                      </w:r>
                      <w:r w:rsidR="00422CA1">
                        <w:t>azauskaite</w:t>
                      </w:r>
                      <w:proofErr w:type="spellEnd"/>
                      <w:r w:rsidR="00E60B70">
                        <w:t xml:space="preserve"> – BRA23579454</w:t>
                      </w:r>
                    </w:p>
                    <w:p w14:paraId="78967AD6" w14:textId="5C2C48E9" w:rsidR="00422CA1" w:rsidRDefault="00422CA1" w:rsidP="00386BAF">
                      <w:r>
                        <w:t>Anton Ivanov</w:t>
                      </w:r>
                      <w:r w:rsidR="00E60B70">
                        <w:t xml:space="preserve"> – IVA215</w:t>
                      </w:r>
                      <w:r w:rsidR="005B4E1B">
                        <w:t>53779</w:t>
                      </w:r>
                    </w:p>
                    <w:p w14:paraId="3CED2723" w14:textId="617F8775" w:rsidR="00422CA1" w:rsidRDefault="00422CA1" w:rsidP="00386BAF">
                      <w:r>
                        <w:t>Oluwatosin Wasiu Jimoh</w:t>
                      </w:r>
                      <w:r w:rsidR="005B4E1B">
                        <w:t xml:space="preserve"> – JIM22543612</w:t>
                      </w:r>
                    </w:p>
                    <w:p w14:paraId="773B10A0" w14:textId="28E14D36" w:rsidR="00422CA1" w:rsidRDefault="00422CA1" w:rsidP="00386BAF">
                      <w:r>
                        <w:t>Michaela Radostova</w:t>
                      </w:r>
                      <w:r w:rsidR="005B4E1B">
                        <w:t xml:space="preserve"> – RAD23587649</w:t>
                      </w:r>
                    </w:p>
                  </w:txbxContent>
                </v:textbox>
              </v:shape>
            </w:pict>
          </mc:Fallback>
        </mc:AlternateContent>
      </w:r>
      <w:r w:rsidR="000235C1">
        <w:rPr>
          <w:noProof/>
          <w:lang w:bidi="en-GB"/>
        </w:rPr>
        <mc:AlternateContent>
          <mc:Choice Requires="wps">
            <w:drawing>
              <wp:anchor distT="0" distB="0" distL="114300" distR="114300" simplePos="0" relativeHeight="251675652" behindDoc="0" locked="0" layoutInCell="1" allowOverlap="1" wp14:anchorId="3B18DD7B" wp14:editId="1BB13ABB">
                <wp:simplePos x="0" y="0"/>
                <wp:positionH relativeFrom="column">
                  <wp:posOffset>-125856</wp:posOffset>
                </wp:positionH>
                <wp:positionV relativeFrom="paragraph">
                  <wp:posOffset>5667199</wp:posOffset>
                </wp:positionV>
                <wp:extent cx="2291215" cy="594317"/>
                <wp:effectExtent l="0" t="0" r="0" b="0"/>
                <wp:wrapNone/>
                <wp:docPr id="404628796" name="Text Box 20"/>
                <wp:cNvGraphicFramePr/>
                <a:graphic xmlns:a="http://schemas.openxmlformats.org/drawingml/2006/main">
                  <a:graphicData uri="http://schemas.microsoft.com/office/word/2010/wordprocessingShape">
                    <wps:wsp>
                      <wps:cNvSpPr txBox="1"/>
                      <wps:spPr>
                        <a:xfrm>
                          <a:off x="0" y="0"/>
                          <a:ext cx="2291215" cy="594317"/>
                        </a:xfrm>
                        <a:prstGeom prst="rect">
                          <a:avLst/>
                        </a:prstGeom>
                        <a:noFill/>
                        <a:ln w="6350">
                          <a:noFill/>
                        </a:ln>
                      </wps:spPr>
                      <wps:txbx>
                        <w:txbxContent>
                          <w:p w14:paraId="40552269" w14:textId="4BC91444" w:rsidR="000235C1" w:rsidRDefault="000235C1">
                            <w:pPr>
                              <w:rPr>
                                <w:color w:val="FFFFFF"/>
                              </w:rPr>
                            </w:pPr>
                            <w:r w:rsidRPr="000235C1">
                              <w:rPr>
                                <w:color w:val="FFFFFF"/>
                              </w:rPr>
                              <w:t>Sprint</w:t>
                            </w:r>
                            <w:r w:rsidR="00B065F2">
                              <w:rPr>
                                <w:color w:val="FFFFFF"/>
                              </w:rPr>
                              <w:t>3</w:t>
                            </w:r>
                          </w:p>
                          <w:p w14:paraId="1AA31087" w14:textId="74D7EBB1" w:rsidR="000235C1" w:rsidRPr="000235C1" w:rsidRDefault="000235C1">
                            <w:pPr>
                              <w:rPr>
                                <w:color w:val="FFFFFF"/>
                              </w:rPr>
                            </w:pPr>
                            <w:r>
                              <w:rPr>
                                <w:color w:val="FFFFFF"/>
                              </w:rPr>
                              <w:t>Cyber Security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8DD7B" id="Text Box 20" o:spid="_x0000_s1029" type="#_x0000_t202" style="position:absolute;left:0;text-align:left;margin-left:-9.9pt;margin-top:446.25pt;width:180.4pt;height:46.8pt;z-index:2516756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8x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" filled="f" stroked="f" strokeweight=".5pt">
                <v:textbox>
                  <w:txbxContent>
                    <w:p w14:paraId="40552269" w14:textId="4BC91444" w:rsidR="000235C1" w:rsidRDefault="000235C1">
                      <w:pPr>
                        <w:rPr>
                          <w:color w:val="FFFFFF"/>
                        </w:rPr>
                      </w:pPr>
                      <w:r w:rsidRPr="000235C1">
                        <w:rPr>
                          <w:color w:val="FFFFFF"/>
                        </w:rPr>
                        <w:t>Sprint</w:t>
                      </w:r>
                      <w:r w:rsidR="00B065F2">
                        <w:rPr>
                          <w:color w:val="FFFFFF"/>
                        </w:rPr>
                        <w:t>3</w:t>
                      </w:r>
                    </w:p>
                    <w:p w14:paraId="1AA31087" w14:textId="74D7EBB1" w:rsidR="000235C1" w:rsidRPr="000235C1" w:rsidRDefault="000235C1">
                      <w:pPr>
                        <w:rPr>
                          <w:color w:val="FFFFFF"/>
                        </w:rPr>
                      </w:pPr>
                      <w:r>
                        <w:rPr>
                          <w:color w:val="FFFFFF"/>
                        </w:rPr>
                        <w:t>Cyber Security - 2025</w:t>
                      </w:r>
                    </w:p>
                  </w:txbxContent>
                </v:textbox>
              </v:shape>
            </w:pict>
          </mc:Fallback>
        </mc:AlternateContent>
      </w:r>
      <w:r w:rsidR="0012615F" w:rsidRPr="00872FE5">
        <w:rPr>
          <w:noProof/>
          <w:lang w:bidi="en-GB"/>
        </w:rPr>
        <w:drawing>
          <wp:anchor distT="0" distB="0" distL="114300" distR="114300" simplePos="0" relativeHeight="251658241" behindDoc="1" locked="0" layoutInCell="1" allowOverlap="1" wp14:anchorId="001AEC87" wp14:editId="66A8942E">
            <wp:simplePos x="0" y="0"/>
            <wp:positionH relativeFrom="margin">
              <wp:posOffset>-212407</wp:posOffset>
            </wp:positionH>
            <wp:positionV relativeFrom="paragraph">
              <wp:posOffset>3466465</wp:posOffset>
            </wp:positionV>
            <wp:extent cx="7030085" cy="28530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srcRect l="203" t="134" r="-1"/>
                    <a:stretch/>
                  </pic:blipFill>
                  <pic:spPr bwMode="auto">
                    <a:xfrm>
                      <a:off x="0" y="0"/>
                      <a:ext cx="7030085" cy="2853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615F" w:rsidRPr="00872FE5">
        <w:rPr>
          <w:noProof/>
          <w:lang w:bidi="en-GB"/>
        </w:rPr>
        <w:drawing>
          <wp:anchor distT="0" distB="0" distL="114300" distR="114300" simplePos="0" relativeHeight="251658243" behindDoc="1" locked="0" layoutInCell="1" allowOverlap="1" wp14:anchorId="3FCCA41C" wp14:editId="6E1EB165">
            <wp:simplePos x="0" y="0"/>
            <wp:positionH relativeFrom="column">
              <wp:posOffset>-12065</wp:posOffset>
            </wp:positionH>
            <wp:positionV relativeFrom="paragraph">
              <wp:posOffset>3189923</wp:posOffset>
            </wp:positionV>
            <wp:extent cx="2330450" cy="3310890"/>
            <wp:effectExtent l="0" t="0" r="0" b="3810"/>
            <wp:wrapNone/>
            <wp:docPr id="4" name="Graphic 4" descr="colou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12615F" w:rsidRPr="00872FE5">
        <w:rPr>
          <w:noProof/>
          <w:lang w:bidi="en-GB"/>
        </w:rPr>
        <w:drawing>
          <wp:anchor distT="0" distB="0" distL="114300" distR="114300" simplePos="0" relativeHeight="251658242" behindDoc="1" locked="0" layoutInCell="1" allowOverlap="1" wp14:anchorId="5F88E77E" wp14:editId="62AD6CBF">
            <wp:simplePos x="0" y="0"/>
            <wp:positionH relativeFrom="column">
              <wp:posOffset>3376295</wp:posOffset>
            </wp:positionH>
            <wp:positionV relativeFrom="paragraph">
              <wp:posOffset>1444942</wp:posOffset>
            </wp:positionV>
            <wp:extent cx="2273935" cy="3122295"/>
            <wp:effectExtent l="0" t="0" r="0" b="1905"/>
            <wp:wrapNone/>
            <wp:docPr id="2" name="Graphic 2" descr="colou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oloured transparent rectangle"/>
                    <pic:cNvPicPr/>
                  </pic:nvPicPr>
                  <pic:blipFill>
                    <a:blip r:embed="rId11">
                      <a:extLst>
                        <a:ext uri="{96DAC541-7B7A-43D3-8B79-37D633B846F1}">
                          <asvg:svgBlip xmlns:asvg="http://schemas.microsoft.com/office/drawing/2016/SVG/main" r:embed="rId12"/>
                        </a:ext>
                      </a:extLst>
                    </a:blip>
                    <a:stretch>
                      <a:fillRect/>
                    </a:stretch>
                  </pic:blipFill>
                  <pic:spPr>
                    <a:xfrm>
                      <a:off x="0" y="0"/>
                      <a:ext cx="2273935" cy="3122295"/>
                    </a:xfrm>
                    <a:prstGeom prst="rect">
                      <a:avLst/>
                    </a:prstGeom>
                  </pic:spPr>
                </pic:pic>
              </a:graphicData>
            </a:graphic>
            <wp14:sizeRelH relativeFrom="margin">
              <wp14:pctWidth>0</wp14:pctWidth>
            </wp14:sizeRelH>
            <wp14:sizeRelV relativeFrom="margin">
              <wp14:pctHeight>0</wp14:pctHeight>
            </wp14:sizeRelV>
          </wp:anchor>
        </w:drawing>
      </w:r>
      <w:r w:rsidR="00067C92" w:rsidRPr="00872FE5">
        <w:rPr>
          <w:noProof/>
          <w:lang w:bidi="en-GB"/>
        </w:rPr>
        <w:drawing>
          <wp:anchor distT="0" distB="0" distL="114300" distR="114300" simplePos="0" relativeHeight="251658240" behindDoc="1" locked="0" layoutInCell="1" allowOverlap="1" wp14:anchorId="1C6C8491" wp14:editId="399D5B0E">
            <wp:simplePos x="0" y="0"/>
            <wp:positionH relativeFrom="column">
              <wp:posOffset>-718641</wp:posOffset>
            </wp:positionH>
            <wp:positionV relativeFrom="paragraph">
              <wp:posOffset>1620457</wp:posOffset>
            </wp:positionV>
            <wp:extent cx="5859887" cy="2490114"/>
            <wp:effectExtent l="0" t="0" r="7620" b="5715"/>
            <wp:wrapNone/>
            <wp:docPr id="1" name="Graphic 1" descr="colou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sidRPr="00872FE5">
        <w:rPr>
          <w:lang w:bidi="en-GB"/>
        </w:rPr>
        <w:br w:type="page"/>
      </w:r>
    </w:p>
    <w:sdt>
      <w:sdtPr>
        <w:rPr>
          <w:rFonts w:asciiTheme="minorHAnsi" w:eastAsiaTheme="minorEastAsia" w:hAnsiTheme="minorHAnsi" w:cstheme="minorBidi"/>
          <w:bCs w:val="0"/>
          <w:caps w:val="0"/>
          <w:sz w:val="28"/>
          <w:szCs w:val="22"/>
        </w:rPr>
        <w:id w:val="1337961024"/>
        <w:docPartObj>
          <w:docPartGallery w:val="Table of Contents"/>
          <w:docPartUnique/>
        </w:docPartObj>
      </w:sdtPr>
      <w:sdtEndPr>
        <w:rPr>
          <w:noProof/>
        </w:rPr>
      </w:sdtEndPr>
      <w:sdtContent>
        <w:p w14:paraId="3E7CE396" w14:textId="77777777" w:rsidR="00CD69B1" w:rsidRDefault="00CD69B1" w:rsidP="000154DC">
          <w:pPr>
            <w:pStyle w:val="TOCHeading"/>
            <w:framePr w:wrap="around" w:hAnchor="page" w:x="1164" w:y="1161"/>
          </w:pPr>
          <w:r>
            <w:t>Contents</w:t>
          </w:r>
        </w:p>
        <w:p w14:paraId="0CFE7012" w14:textId="396D70CB" w:rsidR="00C30DD9" w:rsidRDefault="00CD69B1">
          <w:pPr>
            <w:pStyle w:val="TOC1"/>
            <w:rPr>
              <w:b w:val="0"/>
              <w:noProof/>
              <w:color w:val="auto"/>
              <w:kern w:val="2"/>
              <w:sz w:val="24"/>
              <w:szCs w:val="24"/>
              <w:lang w:eastAsia="en-GB"/>
              <w14:ligatures w14:val="standardContextual"/>
            </w:rPr>
          </w:pPr>
          <w:r>
            <w:fldChar w:fldCharType="begin"/>
          </w:r>
          <w:r>
            <w:instrText xml:space="preserve"> TOC \o "1-3" \h \z \u </w:instrText>
          </w:r>
          <w:r>
            <w:fldChar w:fldCharType="separate"/>
          </w:r>
          <w:hyperlink w:anchor="_Toc191295545" w:history="1">
            <w:r w:rsidR="00C30DD9" w:rsidRPr="000872CE">
              <w:rPr>
                <w:rStyle w:val="Hyperlink"/>
                <w:noProof/>
              </w:rPr>
              <w:t>Introduction</w:t>
            </w:r>
            <w:r w:rsidR="00C30DD9">
              <w:rPr>
                <w:noProof/>
                <w:webHidden/>
              </w:rPr>
              <w:tab/>
            </w:r>
            <w:r w:rsidR="00C30DD9">
              <w:rPr>
                <w:noProof/>
                <w:webHidden/>
              </w:rPr>
              <w:fldChar w:fldCharType="begin"/>
            </w:r>
            <w:r w:rsidR="00C30DD9">
              <w:rPr>
                <w:noProof/>
                <w:webHidden/>
              </w:rPr>
              <w:instrText xml:space="preserve"> PAGEREF _Toc191295545 \h </w:instrText>
            </w:r>
            <w:r w:rsidR="00C30DD9">
              <w:rPr>
                <w:noProof/>
                <w:webHidden/>
              </w:rPr>
            </w:r>
            <w:r w:rsidR="00C30DD9">
              <w:rPr>
                <w:noProof/>
                <w:webHidden/>
              </w:rPr>
              <w:fldChar w:fldCharType="separate"/>
            </w:r>
            <w:r w:rsidR="00C30DD9">
              <w:rPr>
                <w:noProof/>
                <w:webHidden/>
              </w:rPr>
              <w:t>2</w:t>
            </w:r>
            <w:r w:rsidR="00C30DD9">
              <w:rPr>
                <w:noProof/>
                <w:webHidden/>
              </w:rPr>
              <w:fldChar w:fldCharType="end"/>
            </w:r>
          </w:hyperlink>
        </w:p>
        <w:p w14:paraId="181E1BA3" w14:textId="080F2CC3" w:rsidR="00C30DD9" w:rsidRDefault="00C30DD9">
          <w:pPr>
            <w:pStyle w:val="TOC1"/>
            <w:rPr>
              <w:b w:val="0"/>
              <w:noProof/>
              <w:color w:val="auto"/>
              <w:kern w:val="2"/>
              <w:sz w:val="24"/>
              <w:szCs w:val="24"/>
              <w:lang w:eastAsia="en-GB"/>
              <w14:ligatures w14:val="standardContextual"/>
            </w:rPr>
          </w:pPr>
          <w:hyperlink w:anchor="_Toc191295546" w:history="1">
            <w:r w:rsidRPr="000872CE">
              <w:rPr>
                <w:rStyle w:val="Hyperlink"/>
                <w:noProof/>
              </w:rPr>
              <w:t>User Stories</w:t>
            </w:r>
            <w:r>
              <w:rPr>
                <w:noProof/>
                <w:webHidden/>
              </w:rPr>
              <w:tab/>
            </w:r>
            <w:r>
              <w:rPr>
                <w:noProof/>
                <w:webHidden/>
              </w:rPr>
              <w:fldChar w:fldCharType="begin"/>
            </w:r>
            <w:r>
              <w:rPr>
                <w:noProof/>
                <w:webHidden/>
              </w:rPr>
              <w:instrText xml:space="preserve"> PAGEREF _Toc191295546 \h </w:instrText>
            </w:r>
            <w:r>
              <w:rPr>
                <w:noProof/>
                <w:webHidden/>
              </w:rPr>
            </w:r>
            <w:r>
              <w:rPr>
                <w:noProof/>
                <w:webHidden/>
              </w:rPr>
              <w:fldChar w:fldCharType="separate"/>
            </w:r>
            <w:r>
              <w:rPr>
                <w:noProof/>
                <w:webHidden/>
              </w:rPr>
              <w:t>3</w:t>
            </w:r>
            <w:r>
              <w:rPr>
                <w:noProof/>
                <w:webHidden/>
              </w:rPr>
              <w:fldChar w:fldCharType="end"/>
            </w:r>
          </w:hyperlink>
        </w:p>
        <w:p w14:paraId="5616FF6D" w14:textId="3553EFFB" w:rsidR="00C30DD9" w:rsidRDefault="00C30DD9">
          <w:pPr>
            <w:pStyle w:val="TOC1"/>
            <w:rPr>
              <w:b w:val="0"/>
              <w:noProof/>
              <w:color w:val="auto"/>
              <w:kern w:val="2"/>
              <w:sz w:val="24"/>
              <w:szCs w:val="24"/>
              <w:lang w:eastAsia="en-GB"/>
              <w14:ligatures w14:val="standardContextual"/>
            </w:rPr>
          </w:pPr>
          <w:hyperlink w:anchor="_Toc191295547" w:history="1">
            <w:r w:rsidRPr="000872CE">
              <w:rPr>
                <w:rStyle w:val="Hyperlink"/>
                <w:noProof/>
              </w:rPr>
              <w:t>Sequence Diagrams</w:t>
            </w:r>
            <w:r>
              <w:rPr>
                <w:noProof/>
                <w:webHidden/>
              </w:rPr>
              <w:tab/>
            </w:r>
            <w:r>
              <w:rPr>
                <w:noProof/>
                <w:webHidden/>
              </w:rPr>
              <w:fldChar w:fldCharType="begin"/>
            </w:r>
            <w:r>
              <w:rPr>
                <w:noProof/>
                <w:webHidden/>
              </w:rPr>
              <w:instrText xml:space="preserve"> PAGEREF _Toc191295547 \h </w:instrText>
            </w:r>
            <w:r>
              <w:rPr>
                <w:noProof/>
                <w:webHidden/>
              </w:rPr>
            </w:r>
            <w:r>
              <w:rPr>
                <w:noProof/>
                <w:webHidden/>
              </w:rPr>
              <w:fldChar w:fldCharType="separate"/>
            </w:r>
            <w:r>
              <w:rPr>
                <w:noProof/>
                <w:webHidden/>
              </w:rPr>
              <w:t>5</w:t>
            </w:r>
            <w:r>
              <w:rPr>
                <w:noProof/>
                <w:webHidden/>
              </w:rPr>
              <w:fldChar w:fldCharType="end"/>
            </w:r>
          </w:hyperlink>
        </w:p>
        <w:p w14:paraId="4B51CFD0" w14:textId="35EA5519" w:rsidR="00C30DD9" w:rsidRDefault="00C30DD9">
          <w:pPr>
            <w:pStyle w:val="TOC1"/>
            <w:rPr>
              <w:b w:val="0"/>
              <w:noProof/>
              <w:color w:val="auto"/>
              <w:kern w:val="2"/>
              <w:sz w:val="24"/>
              <w:szCs w:val="24"/>
              <w:lang w:eastAsia="en-GB"/>
              <w14:ligatures w14:val="standardContextual"/>
            </w:rPr>
          </w:pPr>
          <w:hyperlink w:anchor="_Toc191295548" w:history="1">
            <w:r w:rsidRPr="000872CE">
              <w:rPr>
                <w:rStyle w:val="Hyperlink"/>
                <w:noProof/>
              </w:rPr>
              <w:t>Activity Diagrams</w:t>
            </w:r>
            <w:r>
              <w:rPr>
                <w:noProof/>
                <w:webHidden/>
              </w:rPr>
              <w:tab/>
            </w:r>
            <w:r>
              <w:rPr>
                <w:noProof/>
                <w:webHidden/>
              </w:rPr>
              <w:fldChar w:fldCharType="begin"/>
            </w:r>
            <w:r>
              <w:rPr>
                <w:noProof/>
                <w:webHidden/>
              </w:rPr>
              <w:instrText xml:space="preserve"> PAGEREF _Toc191295548 \h </w:instrText>
            </w:r>
            <w:r>
              <w:rPr>
                <w:noProof/>
                <w:webHidden/>
              </w:rPr>
            </w:r>
            <w:r>
              <w:rPr>
                <w:noProof/>
                <w:webHidden/>
              </w:rPr>
              <w:fldChar w:fldCharType="separate"/>
            </w:r>
            <w:r>
              <w:rPr>
                <w:noProof/>
                <w:webHidden/>
              </w:rPr>
              <w:t>9</w:t>
            </w:r>
            <w:r>
              <w:rPr>
                <w:noProof/>
                <w:webHidden/>
              </w:rPr>
              <w:fldChar w:fldCharType="end"/>
            </w:r>
          </w:hyperlink>
        </w:p>
        <w:p w14:paraId="1C9E48E3" w14:textId="6CDA274B" w:rsidR="00C30DD9" w:rsidRDefault="00C30DD9">
          <w:pPr>
            <w:pStyle w:val="TOC1"/>
            <w:rPr>
              <w:b w:val="0"/>
              <w:noProof/>
              <w:color w:val="auto"/>
              <w:kern w:val="2"/>
              <w:sz w:val="24"/>
              <w:szCs w:val="24"/>
              <w:lang w:eastAsia="en-GB"/>
              <w14:ligatures w14:val="standardContextual"/>
            </w:rPr>
          </w:pPr>
          <w:hyperlink w:anchor="_Toc191295549" w:history="1">
            <w:r w:rsidRPr="000872CE">
              <w:rPr>
                <w:rStyle w:val="Hyperlink"/>
                <w:noProof/>
              </w:rPr>
              <w:t>Use Case and Class Diagram</w:t>
            </w:r>
            <w:r>
              <w:rPr>
                <w:noProof/>
                <w:webHidden/>
              </w:rPr>
              <w:tab/>
            </w:r>
            <w:r>
              <w:rPr>
                <w:noProof/>
                <w:webHidden/>
              </w:rPr>
              <w:fldChar w:fldCharType="begin"/>
            </w:r>
            <w:r>
              <w:rPr>
                <w:noProof/>
                <w:webHidden/>
              </w:rPr>
              <w:instrText xml:space="preserve"> PAGEREF _Toc191295549 \h </w:instrText>
            </w:r>
            <w:r>
              <w:rPr>
                <w:noProof/>
                <w:webHidden/>
              </w:rPr>
            </w:r>
            <w:r>
              <w:rPr>
                <w:noProof/>
                <w:webHidden/>
              </w:rPr>
              <w:fldChar w:fldCharType="separate"/>
            </w:r>
            <w:r>
              <w:rPr>
                <w:noProof/>
                <w:webHidden/>
              </w:rPr>
              <w:t>12</w:t>
            </w:r>
            <w:r>
              <w:rPr>
                <w:noProof/>
                <w:webHidden/>
              </w:rPr>
              <w:fldChar w:fldCharType="end"/>
            </w:r>
          </w:hyperlink>
        </w:p>
        <w:p w14:paraId="7F5EFCA2" w14:textId="0A073D2E" w:rsidR="00C30DD9" w:rsidRDefault="00C30DD9">
          <w:pPr>
            <w:pStyle w:val="TOC1"/>
            <w:rPr>
              <w:b w:val="0"/>
              <w:noProof/>
              <w:color w:val="auto"/>
              <w:kern w:val="2"/>
              <w:sz w:val="24"/>
              <w:szCs w:val="24"/>
              <w:lang w:eastAsia="en-GB"/>
              <w14:ligatures w14:val="standardContextual"/>
            </w:rPr>
          </w:pPr>
          <w:hyperlink w:anchor="_Toc191295550" w:history="1">
            <w:r w:rsidRPr="000872CE">
              <w:rPr>
                <w:rStyle w:val="Hyperlink"/>
                <w:noProof/>
              </w:rPr>
              <w:t>Colour Scheme</w:t>
            </w:r>
            <w:r>
              <w:rPr>
                <w:noProof/>
                <w:webHidden/>
              </w:rPr>
              <w:tab/>
            </w:r>
            <w:r>
              <w:rPr>
                <w:noProof/>
                <w:webHidden/>
              </w:rPr>
              <w:fldChar w:fldCharType="begin"/>
            </w:r>
            <w:r>
              <w:rPr>
                <w:noProof/>
                <w:webHidden/>
              </w:rPr>
              <w:instrText xml:space="preserve"> PAGEREF _Toc191295550 \h </w:instrText>
            </w:r>
            <w:r>
              <w:rPr>
                <w:noProof/>
                <w:webHidden/>
              </w:rPr>
            </w:r>
            <w:r>
              <w:rPr>
                <w:noProof/>
                <w:webHidden/>
              </w:rPr>
              <w:fldChar w:fldCharType="separate"/>
            </w:r>
            <w:r>
              <w:rPr>
                <w:noProof/>
                <w:webHidden/>
              </w:rPr>
              <w:t>13</w:t>
            </w:r>
            <w:r>
              <w:rPr>
                <w:noProof/>
                <w:webHidden/>
              </w:rPr>
              <w:fldChar w:fldCharType="end"/>
            </w:r>
          </w:hyperlink>
        </w:p>
        <w:p w14:paraId="7A0EE0B0" w14:textId="338C019B" w:rsidR="00C30DD9" w:rsidRDefault="00C30DD9">
          <w:pPr>
            <w:pStyle w:val="TOC1"/>
            <w:rPr>
              <w:b w:val="0"/>
              <w:noProof/>
              <w:color w:val="auto"/>
              <w:kern w:val="2"/>
              <w:sz w:val="24"/>
              <w:szCs w:val="24"/>
              <w:lang w:eastAsia="en-GB"/>
              <w14:ligatures w14:val="standardContextual"/>
            </w:rPr>
          </w:pPr>
          <w:hyperlink w:anchor="_Toc191295551" w:history="1">
            <w:r w:rsidRPr="000872CE">
              <w:rPr>
                <w:rStyle w:val="Hyperlink"/>
                <w:noProof/>
              </w:rPr>
              <w:t>Wireframes</w:t>
            </w:r>
            <w:r>
              <w:rPr>
                <w:noProof/>
                <w:webHidden/>
              </w:rPr>
              <w:tab/>
            </w:r>
            <w:r>
              <w:rPr>
                <w:noProof/>
                <w:webHidden/>
              </w:rPr>
              <w:fldChar w:fldCharType="begin"/>
            </w:r>
            <w:r>
              <w:rPr>
                <w:noProof/>
                <w:webHidden/>
              </w:rPr>
              <w:instrText xml:space="preserve"> PAGEREF _Toc191295551 \h </w:instrText>
            </w:r>
            <w:r>
              <w:rPr>
                <w:noProof/>
                <w:webHidden/>
              </w:rPr>
            </w:r>
            <w:r>
              <w:rPr>
                <w:noProof/>
                <w:webHidden/>
              </w:rPr>
              <w:fldChar w:fldCharType="separate"/>
            </w:r>
            <w:r>
              <w:rPr>
                <w:noProof/>
                <w:webHidden/>
              </w:rPr>
              <w:t>17</w:t>
            </w:r>
            <w:r>
              <w:rPr>
                <w:noProof/>
                <w:webHidden/>
              </w:rPr>
              <w:fldChar w:fldCharType="end"/>
            </w:r>
          </w:hyperlink>
        </w:p>
        <w:p w14:paraId="27CEBA4C" w14:textId="7D9BAACE" w:rsidR="00C30DD9" w:rsidRDefault="00C30DD9">
          <w:pPr>
            <w:pStyle w:val="TOC1"/>
            <w:rPr>
              <w:b w:val="0"/>
              <w:noProof/>
              <w:color w:val="auto"/>
              <w:kern w:val="2"/>
              <w:sz w:val="24"/>
              <w:szCs w:val="24"/>
              <w:lang w:eastAsia="en-GB"/>
              <w14:ligatures w14:val="standardContextual"/>
            </w:rPr>
          </w:pPr>
          <w:hyperlink w:anchor="_Toc191295552" w:history="1">
            <w:r w:rsidRPr="000872CE">
              <w:rPr>
                <w:rStyle w:val="Hyperlink"/>
                <w:noProof/>
              </w:rPr>
              <w:t>Kanban Board</w:t>
            </w:r>
            <w:r>
              <w:rPr>
                <w:noProof/>
                <w:webHidden/>
              </w:rPr>
              <w:tab/>
            </w:r>
            <w:r>
              <w:rPr>
                <w:noProof/>
                <w:webHidden/>
              </w:rPr>
              <w:fldChar w:fldCharType="begin"/>
            </w:r>
            <w:r>
              <w:rPr>
                <w:noProof/>
                <w:webHidden/>
              </w:rPr>
              <w:instrText xml:space="preserve"> PAGEREF _Toc191295552 \h </w:instrText>
            </w:r>
            <w:r>
              <w:rPr>
                <w:noProof/>
                <w:webHidden/>
              </w:rPr>
            </w:r>
            <w:r>
              <w:rPr>
                <w:noProof/>
                <w:webHidden/>
              </w:rPr>
              <w:fldChar w:fldCharType="separate"/>
            </w:r>
            <w:r>
              <w:rPr>
                <w:noProof/>
                <w:webHidden/>
              </w:rPr>
              <w:t>19</w:t>
            </w:r>
            <w:r>
              <w:rPr>
                <w:noProof/>
                <w:webHidden/>
              </w:rPr>
              <w:fldChar w:fldCharType="end"/>
            </w:r>
          </w:hyperlink>
        </w:p>
        <w:p w14:paraId="40CDC0EA" w14:textId="5AA79816" w:rsidR="00C30DD9" w:rsidRDefault="00C30DD9">
          <w:pPr>
            <w:pStyle w:val="TOC1"/>
            <w:rPr>
              <w:b w:val="0"/>
              <w:noProof/>
              <w:color w:val="auto"/>
              <w:kern w:val="2"/>
              <w:sz w:val="24"/>
              <w:szCs w:val="24"/>
              <w:lang w:eastAsia="en-GB"/>
              <w14:ligatures w14:val="standardContextual"/>
            </w:rPr>
          </w:pPr>
          <w:hyperlink w:anchor="_Toc191295553" w:history="1">
            <w:r w:rsidRPr="000872CE">
              <w:rPr>
                <w:rStyle w:val="Hyperlink"/>
                <w:noProof/>
              </w:rPr>
              <w:t>Meeting Records</w:t>
            </w:r>
            <w:r>
              <w:rPr>
                <w:noProof/>
                <w:webHidden/>
              </w:rPr>
              <w:tab/>
            </w:r>
            <w:r>
              <w:rPr>
                <w:noProof/>
                <w:webHidden/>
              </w:rPr>
              <w:fldChar w:fldCharType="begin"/>
            </w:r>
            <w:r>
              <w:rPr>
                <w:noProof/>
                <w:webHidden/>
              </w:rPr>
              <w:instrText xml:space="preserve"> PAGEREF _Toc191295553 \h </w:instrText>
            </w:r>
            <w:r>
              <w:rPr>
                <w:noProof/>
                <w:webHidden/>
              </w:rPr>
            </w:r>
            <w:r>
              <w:rPr>
                <w:noProof/>
                <w:webHidden/>
              </w:rPr>
              <w:fldChar w:fldCharType="separate"/>
            </w:r>
            <w:r>
              <w:rPr>
                <w:noProof/>
                <w:webHidden/>
              </w:rPr>
              <w:t>21</w:t>
            </w:r>
            <w:r>
              <w:rPr>
                <w:noProof/>
                <w:webHidden/>
              </w:rPr>
              <w:fldChar w:fldCharType="end"/>
            </w:r>
          </w:hyperlink>
        </w:p>
        <w:p w14:paraId="306E998A" w14:textId="1D0AAF97" w:rsidR="00C30DD9" w:rsidRDefault="00C30DD9">
          <w:pPr>
            <w:pStyle w:val="TOC1"/>
            <w:rPr>
              <w:b w:val="0"/>
              <w:noProof/>
              <w:color w:val="auto"/>
              <w:kern w:val="2"/>
              <w:sz w:val="24"/>
              <w:szCs w:val="24"/>
              <w:lang w:eastAsia="en-GB"/>
              <w14:ligatures w14:val="standardContextual"/>
            </w:rPr>
          </w:pPr>
          <w:hyperlink w:anchor="_Toc191295554" w:history="1">
            <w:r w:rsidRPr="000872CE">
              <w:rPr>
                <w:rStyle w:val="Hyperlink"/>
                <w:noProof/>
              </w:rPr>
              <w:t>Conclusion</w:t>
            </w:r>
            <w:r>
              <w:rPr>
                <w:noProof/>
                <w:webHidden/>
              </w:rPr>
              <w:tab/>
            </w:r>
            <w:r>
              <w:rPr>
                <w:noProof/>
                <w:webHidden/>
              </w:rPr>
              <w:fldChar w:fldCharType="begin"/>
            </w:r>
            <w:r>
              <w:rPr>
                <w:noProof/>
                <w:webHidden/>
              </w:rPr>
              <w:instrText xml:space="preserve"> PAGEREF _Toc191295554 \h </w:instrText>
            </w:r>
            <w:r>
              <w:rPr>
                <w:noProof/>
                <w:webHidden/>
              </w:rPr>
            </w:r>
            <w:r>
              <w:rPr>
                <w:noProof/>
                <w:webHidden/>
              </w:rPr>
              <w:fldChar w:fldCharType="separate"/>
            </w:r>
            <w:r>
              <w:rPr>
                <w:noProof/>
                <w:webHidden/>
              </w:rPr>
              <w:t>23</w:t>
            </w:r>
            <w:r>
              <w:rPr>
                <w:noProof/>
                <w:webHidden/>
              </w:rPr>
              <w:fldChar w:fldCharType="end"/>
            </w:r>
          </w:hyperlink>
        </w:p>
        <w:p w14:paraId="5833B4ED" w14:textId="1E051661" w:rsidR="00CD69B1" w:rsidRDefault="00CD69B1">
          <w:r>
            <w:rPr>
              <w:bCs/>
              <w:noProof/>
            </w:rPr>
            <w:fldChar w:fldCharType="end"/>
          </w:r>
        </w:p>
      </w:sdtContent>
    </w:sdt>
    <w:p w14:paraId="36A0C949" w14:textId="77777777" w:rsidR="004F2231" w:rsidRPr="00BB7825" w:rsidRDefault="004F2231">
      <w:pPr>
        <w:spacing w:after="200"/>
        <w:rPr>
          <w:rFonts w:asciiTheme="majorHAnsi" w:hAnsiTheme="majorHAnsi"/>
          <w:sz w:val="40"/>
          <w:szCs w:val="40"/>
        </w:rPr>
      </w:pPr>
      <w:r w:rsidRPr="00BB7825">
        <w:rPr>
          <w:rFonts w:asciiTheme="majorHAnsi" w:hAnsiTheme="majorHAnsi"/>
          <w:sz w:val="40"/>
          <w:szCs w:val="40"/>
          <w:lang w:bidi="en-GB"/>
        </w:rPr>
        <w:br w:type="page"/>
      </w:r>
    </w:p>
    <w:tbl>
      <w:tblPr>
        <w:tblpPr w:leftFromText="180" w:rightFromText="180" w:vertAnchor="page" w:horzAnchor="margin" w:tblpY="877"/>
        <w:tblW w:w="0" w:type="auto"/>
        <w:tblBorders>
          <w:top w:val="single" w:sz="8" w:space="0" w:color="00A06E" w:themeColor="accent1"/>
          <w:left w:val="single" w:sz="8" w:space="0" w:color="00A06E" w:themeColor="accent1"/>
          <w:bottom w:val="single" w:sz="8" w:space="0" w:color="00A06E" w:themeColor="accent1"/>
          <w:right w:val="single" w:sz="8" w:space="0" w:color="00A06E" w:themeColor="accent1"/>
          <w:insideH w:val="single" w:sz="8" w:space="0" w:color="00A06E" w:themeColor="accent1"/>
          <w:insideV w:val="single" w:sz="8" w:space="0" w:color="00A06E" w:themeColor="accent1"/>
        </w:tblBorders>
        <w:tblLook w:val="0000" w:firstRow="0" w:lastRow="0" w:firstColumn="0" w:lastColumn="0" w:noHBand="0" w:noVBand="0"/>
      </w:tblPr>
      <w:tblGrid>
        <w:gridCol w:w="4925"/>
      </w:tblGrid>
      <w:tr w:rsidR="004F2231" w:rsidRPr="00872FE5" w14:paraId="066FBB5D" w14:textId="77777777" w:rsidTr="004F2231">
        <w:trPr>
          <w:trHeight w:val="1375"/>
        </w:trPr>
        <w:tc>
          <w:tcPr>
            <w:tcW w:w="4925" w:type="dxa"/>
            <w:tcBorders>
              <w:top w:val="nil"/>
              <w:left w:val="nil"/>
              <w:bottom w:val="nil"/>
              <w:right w:val="nil"/>
            </w:tcBorders>
            <w:vAlign w:val="center"/>
          </w:tcPr>
          <w:p w14:paraId="5156B522" w14:textId="61CADE23" w:rsidR="00186F54" w:rsidRPr="00186F54" w:rsidRDefault="00A47669" w:rsidP="00186F54">
            <w:pPr>
              <w:pStyle w:val="Heading1"/>
              <w:framePr w:hSpace="0" w:wrap="auto" w:vAnchor="margin" w:hAnchor="text" w:yAlign="inline"/>
              <w:jc w:val="left"/>
            </w:pPr>
            <w:bookmarkStart w:id="0" w:name="_Toc191295545"/>
            <w:r>
              <w:lastRenderedPageBreak/>
              <w:t>Introduction</w:t>
            </w:r>
            <w:bookmarkEnd w:id="0"/>
          </w:p>
        </w:tc>
      </w:tr>
    </w:tbl>
    <w:tbl>
      <w:tblPr>
        <w:tblpPr w:leftFromText="180" w:rightFromText="180" w:vertAnchor="page" w:horzAnchor="margin" w:tblpY="3427"/>
        <w:tblW w:w="9639" w:type="dxa"/>
        <w:tblBorders>
          <w:top w:val="single" w:sz="8" w:space="0" w:color="00A06E" w:themeColor="accent1"/>
          <w:left w:val="single" w:sz="8" w:space="0" w:color="00A06E" w:themeColor="accent1"/>
          <w:bottom w:val="single" w:sz="8" w:space="0" w:color="00A06E" w:themeColor="accent1"/>
          <w:right w:val="single" w:sz="8" w:space="0" w:color="00A06E" w:themeColor="accent1"/>
          <w:insideH w:val="single" w:sz="8" w:space="0" w:color="00A06E" w:themeColor="accent1"/>
          <w:insideV w:val="single" w:sz="8" w:space="0" w:color="00A06E" w:themeColor="accent1"/>
        </w:tblBorders>
        <w:tblCellMar>
          <w:left w:w="0" w:type="dxa"/>
          <w:right w:w="0" w:type="dxa"/>
        </w:tblCellMar>
        <w:tblLook w:val="0000" w:firstRow="0" w:lastRow="0" w:firstColumn="0" w:lastColumn="0" w:noHBand="0" w:noVBand="0"/>
      </w:tblPr>
      <w:tblGrid>
        <w:gridCol w:w="9639"/>
      </w:tblGrid>
      <w:tr w:rsidR="004F2231" w:rsidRPr="00872FE5" w14:paraId="6A38320A" w14:textId="77777777" w:rsidTr="00806096">
        <w:trPr>
          <w:trHeight w:val="3781"/>
        </w:trPr>
        <w:tc>
          <w:tcPr>
            <w:tcW w:w="9639" w:type="dxa"/>
            <w:tcBorders>
              <w:top w:val="nil"/>
              <w:left w:val="nil"/>
              <w:bottom w:val="nil"/>
              <w:right w:val="nil"/>
            </w:tcBorders>
          </w:tcPr>
          <w:p w14:paraId="1397C421" w14:textId="6A7E7594" w:rsidR="00E32FEC" w:rsidRPr="00BB7825" w:rsidRDefault="00647BDF" w:rsidP="00BB7825">
            <w:pPr>
              <w:rPr>
                <w:rFonts w:asciiTheme="majorHAnsi" w:hAnsiTheme="majorHAnsi"/>
                <w:color w:val="00A06E" w:themeColor="accent1"/>
                <w:sz w:val="40"/>
                <w:szCs w:val="40"/>
              </w:rPr>
            </w:pPr>
            <w:r w:rsidRPr="00BB7825">
              <w:rPr>
                <w:rFonts w:asciiTheme="majorHAnsi" w:hAnsiTheme="majorHAnsi"/>
                <w:color w:val="00A06E" w:themeColor="accent1"/>
                <w:sz w:val="40"/>
                <w:szCs w:val="40"/>
              </w:rPr>
              <w:t>Purpose</w:t>
            </w:r>
          </w:p>
          <w:p w14:paraId="07738261" w14:textId="37D3FA1C" w:rsidR="004F2231" w:rsidRPr="00872FE5" w:rsidRDefault="00D33BD5" w:rsidP="00A47669">
            <w:r>
              <w:t>The purpose of Sprint 3 was to develop a working prototype of our application, showcasing progress on our technical deliverables and providing proof of concept for our idea. This sprint focused on implementing key functionalities, including designing and implementing the database, creating static and dynamic content using PUG, and ensuring proper integration with the backend. Additionally, our team collaborated to track progress using a task board and maintained version control through GitHub.</w:t>
            </w:r>
          </w:p>
          <w:p w14:paraId="2DB05065" w14:textId="77777777" w:rsidR="00991673" w:rsidRDefault="00991673" w:rsidP="00991673">
            <w:pPr>
              <w:ind w:left="360"/>
            </w:pPr>
          </w:p>
          <w:p w14:paraId="3BBA03FF" w14:textId="7BF26AA7" w:rsidR="00991673" w:rsidRPr="00872FE5" w:rsidRDefault="00E32FEC" w:rsidP="00991673">
            <w:r>
              <w:rPr>
                <w:noProof/>
              </w:rPr>
              <w:drawing>
                <wp:inline distT="0" distB="0" distL="0" distR="0" wp14:anchorId="1DF294C9" wp14:editId="3ABDBC75">
                  <wp:extent cx="6098318" cy="2951197"/>
                  <wp:effectExtent l="0" t="0" r="0" b="1905"/>
                  <wp:docPr id="172101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9284" name="Picture 1"/>
                          <pic:cNvPicPr>
                            <a:picLocks noChangeAspect="1" noChangeArrowheads="1"/>
                          </pic:cNvPicPr>
                        </pic:nvPicPr>
                        <pic:blipFill>
                          <a:blip r:embed="rId15">
                            <a:extLst>
                              <a:ext uri="{837473B0-CC2E-450A-ABE3-18F120FF3D39}">
                                <a1611:picAttrSrcUrl xmlns:a1611="http://schemas.microsoft.com/office/drawing/2016/11/main" r:id="rId16"/>
                              </a:ext>
                            </a:extLst>
                          </a:blip>
                          <a:stretch>
                            <a:fillRect/>
                          </a:stretch>
                        </pic:blipFill>
                        <pic:spPr bwMode="auto">
                          <a:xfrm>
                            <a:off x="0" y="0"/>
                            <a:ext cx="6118393" cy="2960912"/>
                          </a:xfrm>
                          <a:prstGeom prst="rect">
                            <a:avLst/>
                          </a:prstGeom>
                          <a:noFill/>
                          <a:ln>
                            <a:noFill/>
                          </a:ln>
                        </pic:spPr>
                      </pic:pic>
                    </a:graphicData>
                  </a:graphic>
                </wp:inline>
              </w:drawing>
            </w:r>
          </w:p>
        </w:tc>
      </w:tr>
      <w:tr w:rsidR="004F2231" w:rsidRPr="00872FE5" w14:paraId="43DEF03F" w14:textId="77777777" w:rsidTr="00806096">
        <w:trPr>
          <w:trHeight w:val="2998"/>
        </w:trPr>
        <w:tc>
          <w:tcPr>
            <w:tcW w:w="9639" w:type="dxa"/>
            <w:tcBorders>
              <w:top w:val="nil"/>
              <w:left w:val="nil"/>
              <w:bottom w:val="nil"/>
              <w:right w:val="nil"/>
            </w:tcBorders>
          </w:tcPr>
          <w:p w14:paraId="3B4C8019" w14:textId="77777777" w:rsidR="002178B9" w:rsidRDefault="002178B9" w:rsidP="001F0AF0">
            <w:pPr>
              <w:pStyle w:val="Content"/>
              <w:framePr w:hSpace="0" w:wrap="auto" w:vAnchor="margin" w:hAnchor="text" w:yAlign="inline"/>
            </w:pPr>
          </w:p>
          <w:p w14:paraId="2A54AC31" w14:textId="77777777" w:rsidR="000C7148" w:rsidRPr="00BB7825" w:rsidRDefault="00621C1B" w:rsidP="00BB7825">
            <w:pPr>
              <w:rPr>
                <w:rFonts w:asciiTheme="majorHAnsi" w:hAnsiTheme="majorHAnsi"/>
                <w:color w:val="00A06E" w:themeColor="accent1"/>
                <w:sz w:val="40"/>
                <w:szCs w:val="40"/>
              </w:rPr>
            </w:pPr>
            <w:r w:rsidRPr="00BB7825">
              <w:rPr>
                <w:rFonts w:asciiTheme="majorHAnsi" w:hAnsiTheme="majorHAnsi"/>
                <w:color w:val="00A06E" w:themeColor="accent1"/>
                <w:sz w:val="40"/>
                <w:szCs w:val="40"/>
              </w:rPr>
              <w:t>Deliverables</w:t>
            </w:r>
          </w:p>
          <w:p w14:paraId="44957E72" w14:textId="16E5BEC8" w:rsidR="00621C1B" w:rsidRDefault="00D054DD" w:rsidP="00621C1B">
            <w:r>
              <w:t xml:space="preserve">The following details are deliverables for this sprint </w:t>
            </w:r>
            <w:r w:rsidR="00D33BD5">
              <w:t>3</w:t>
            </w:r>
            <w:r>
              <w:t>:</w:t>
            </w:r>
          </w:p>
          <w:p w14:paraId="435A3ADA" w14:textId="3ABF20AE" w:rsidR="00B74B9A" w:rsidRDefault="00D33BD5" w:rsidP="00C304C8">
            <w:pPr>
              <w:pStyle w:val="ListParagraph"/>
              <w:numPr>
                <w:ilvl w:val="0"/>
                <w:numId w:val="15"/>
              </w:numPr>
            </w:pPr>
            <w:r>
              <w:t>The user stories we implemented in our sprint, accompanied by the relevant wireframes, activity diagrams and screenshots of the implementation</w:t>
            </w:r>
          </w:p>
          <w:p w14:paraId="3EDF798C" w14:textId="0BD8AA01" w:rsidR="00D33BD5" w:rsidRDefault="00D33BD5" w:rsidP="00C304C8">
            <w:pPr>
              <w:pStyle w:val="ListParagraph"/>
              <w:numPr>
                <w:ilvl w:val="0"/>
                <w:numId w:val="15"/>
              </w:numPr>
            </w:pPr>
            <w:r>
              <w:t>Screenshots of the GitHub repo + link</w:t>
            </w:r>
          </w:p>
          <w:p w14:paraId="6E7F865B" w14:textId="34A50BB6" w:rsidR="00D33BD5" w:rsidRDefault="00D33BD5" w:rsidP="00C304C8">
            <w:pPr>
              <w:pStyle w:val="ListParagraph"/>
              <w:numPr>
                <w:ilvl w:val="0"/>
                <w:numId w:val="15"/>
              </w:numPr>
            </w:pPr>
            <w:r>
              <w:t>Screenshots of the task board + link</w:t>
            </w:r>
          </w:p>
          <w:p w14:paraId="08E492C3" w14:textId="0C298A37" w:rsidR="002178B9" w:rsidRPr="00872FE5" w:rsidRDefault="002178B9" w:rsidP="001F0AF0">
            <w:pPr>
              <w:pStyle w:val="Content"/>
              <w:framePr w:hSpace="0" w:wrap="auto" w:vAnchor="margin" w:hAnchor="text" w:yAlign="inline"/>
            </w:pPr>
          </w:p>
        </w:tc>
      </w:tr>
      <w:tr w:rsidR="00F47B33" w:rsidRPr="00872FE5" w14:paraId="3F970C9A" w14:textId="77777777" w:rsidTr="00806096">
        <w:trPr>
          <w:trHeight w:val="2998"/>
        </w:trPr>
        <w:tc>
          <w:tcPr>
            <w:tcW w:w="9639" w:type="dxa"/>
            <w:tcBorders>
              <w:top w:val="nil"/>
              <w:left w:val="nil"/>
              <w:bottom w:val="nil"/>
              <w:right w:val="nil"/>
            </w:tcBorders>
          </w:tcPr>
          <w:p w14:paraId="795FBB12" w14:textId="1B902915" w:rsidR="00DD6CD8" w:rsidRPr="005D0809" w:rsidRDefault="0080526C" w:rsidP="005D0809">
            <w:pPr>
              <w:rPr>
                <w:rFonts w:asciiTheme="majorHAnsi" w:hAnsiTheme="majorHAnsi"/>
                <w:sz w:val="40"/>
                <w:szCs w:val="40"/>
              </w:rPr>
            </w:pPr>
            <w:r w:rsidRPr="005D0809">
              <w:rPr>
                <w:rFonts w:asciiTheme="majorHAnsi" w:hAnsiTheme="majorHAnsi"/>
                <w:noProof/>
                <w:color w:val="00A06E" w:themeColor="accent1"/>
                <w:sz w:val="40"/>
                <w:szCs w:val="40"/>
              </w:rPr>
              <w:lastRenderedPageBreak/>
              <mc:AlternateContent>
                <mc:Choice Requires="wps">
                  <w:drawing>
                    <wp:anchor distT="0" distB="0" distL="114300" distR="114300" simplePos="0" relativeHeight="251658244" behindDoc="0" locked="0" layoutInCell="1" allowOverlap="1" wp14:anchorId="5481865E" wp14:editId="67B320D3">
                      <wp:simplePos x="0" y="0"/>
                      <wp:positionH relativeFrom="margin">
                        <wp:posOffset>1905</wp:posOffset>
                      </wp:positionH>
                      <wp:positionV relativeFrom="paragraph">
                        <wp:posOffset>-1308100</wp:posOffset>
                      </wp:positionV>
                      <wp:extent cx="3500120" cy="804545"/>
                      <wp:effectExtent l="0" t="0" r="0" b="0"/>
                      <wp:wrapNone/>
                      <wp:docPr id="31425922" name="Text Box 7"/>
                      <wp:cNvGraphicFramePr/>
                      <a:graphic xmlns:a="http://schemas.openxmlformats.org/drawingml/2006/main">
                        <a:graphicData uri="http://schemas.microsoft.com/office/word/2010/wordprocessingShape">
                          <wps:wsp>
                            <wps:cNvSpPr txBox="1"/>
                            <wps:spPr>
                              <a:xfrm>
                                <a:off x="0" y="0"/>
                                <a:ext cx="3500120" cy="804545"/>
                              </a:xfrm>
                              <a:prstGeom prst="rect">
                                <a:avLst/>
                              </a:prstGeom>
                              <a:noFill/>
                              <a:ln w="6350">
                                <a:noFill/>
                              </a:ln>
                            </wps:spPr>
                            <wps:txbx>
                              <w:txbxContent>
                                <w:p w14:paraId="164F1EAA" w14:textId="1BA521E8" w:rsidR="00301721" w:rsidRDefault="00CB7461" w:rsidP="002D1CCF">
                                  <w:pPr>
                                    <w:pStyle w:val="Heading1"/>
                                    <w:jc w:val="left"/>
                                  </w:pPr>
                                  <w:bookmarkStart w:id="1" w:name="_Toc191295546"/>
                                  <w:r>
                                    <w:t>User Stories</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81865E" id="Text Box 7" o:spid="_x0000_s1030" type="#_x0000_t202" style="position:absolute;left:0;text-align:left;margin-left:.15pt;margin-top:-103pt;width:275.6pt;height:63.35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" filled="f" stroked="f" strokeweight=".5pt">
                      <v:textbox>
                        <w:txbxContent>
                          <w:p w14:paraId="164F1EAA" w14:textId="1BA521E8" w:rsidR="00301721" w:rsidRDefault="00CB7461" w:rsidP="002D1CCF">
                            <w:pPr>
                              <w:pStyle w:val="Heading1"/>
                              <w:jc w:val="left"/>
                            </w:pPr>
                            <w:bookmarkStart w:id="2" w:name="_Toc191295546"/>
                            <w:r>
                              <w:t>User Stories</w:t>
                            </w:r>
                            <w:bookmarkEnd w:id="2"/>
                          </w:p>
                        </w:txbxContent>
                      </v:textbox>
                      <w10:wrap anchorx="margin"/>
                    </v:shape>
                  </w:pict>
                </mc:Fallback>
              </mc:AlternateContent>
            </w:r>
            <w:r w:rsidR="00675D26" w:rsidRPr="005D0809">
              <w:rPr>
                <w:rFonts w:asciiTheme="majorHAnsi" w:hAnsiTheme="majorHAnsi"/>
                <w:color w:val="00A06E" w:themeColor="accent1"/>
                <w:sz w:val="40"/>
                <w:szCs w:val="40"/>
              </w:rPr>
              <w:t>User Account</w:t>
            </w:r>
          </w:p>
          <w:p w14:paraId="405D9C61" w14:textId="66FCE83C" w:rsidR="00004EA0" w:rsidRDefault="002267B6" w:rsidP="005D0809">
            <w:pPr>
              <w:pStyle w:val="ListParagraph"/>
              <w:numPr>
                <w:ilvl w:val="0"/>
                <w:numId w:val="27"/>
              </w:numPr>
            </w:pPr>
            <w:r>
              <w:t xml:space="preserve">As a new user, I want to sign up for an account by providing my email, password, interests, hobbies, academic information, and available time frames </w:t>
            </w:r>
            <w:r w:rsidR="0022660E">
              <w:t>to</w:t>
            </w:r>
            <w:r>
              <w:t xml:space="preserve"> </w:t>
            </w:r>
            <w:r w:rsidR="0022660E">
              <w:t>matc</w:t>
            </w:r>
            <w:r>
              <w:t>h suitable study buddies based on shared interests and compatible schedules.</w:t>
            </w:r>
          </w:p>
          <w:p w14:paraId="63075573" w14:textId="77777777" w:rsidR="00626AD4" w:rsidRDefault="00626AD4" w:rsidP="005D0809"/>
          <w:p w14:paraId="466222E7" w14:textId="5D34523D" w:rsidR="00272156" w:rsidRDefault="00626AD4" w:rsidP="005D0809">
            <w:pPr>
              <w:pStyle w:val="ListParagraph"/>
              <w:numPr>
                <w:ilvl w:val="0"/>
                <w:numId w:val="27"/>
              </w:numPr>
            </w:pPr>
            <w:r>
              <w:t xml:space="preserve">As a user, I want to update my profile to add or change my interests, courses, and free time windows </w:t>
            </w:r>
            <w:r w:rsidR="0022660E">
              <w:t>to keep my buddy suggestions</w:t>
            </w:r>
            <w:r>
              <w:t xml:space="preserve"> relevant and accurate.</w:t>
            </w:r>
          </w:p>
          <w:p w14:paraId="4DA3D2D2" w14:textId="77777777" w:rsidR="0003628C" w:rsidRDefault="0003628C" w:rsidP="005D0809"/>
          <w:p w14:paraId="25213433" w14:textId="51EA2D95" w:rsidR="00675D26" w:rsidRDefault="0003628C" w:rsidP="005D0809">
            <w:pPr>
              <w:pStyle w:val="ListParagraph"/>
              <w:numPr>
                <w:ilvl w:val="0"/>
                <w:numId w:val="27"/>
              </w:numPr>
            </w:pPr>
            <w:r>
              <w:t>As a user, I want to delete my profile if I no longer wish to use the app, ensuring my information is removed from the platform.</w:t>
            </w:r>
          </w:p>
          <w:p w14:paraId="2261F680" w14:textId="77777777" w:rsidR="005D0809" w:rsidRPr="002F2F18" w:rsidRDefault="005D0809" w:rsidP="005D0809"/>
          <w:p w14:paraId="1A836B22" w14:textId="77777777" w:rsidR="00BB174B" w:rsidRDefault="00BB174B" w:rsidP="005D0809"/>
          <w:p w14:paraId="4110686D" w14:textId="397ABB90" w:rsidR="00DD6CD8" w:rsidRPr="005D0809" w:rsidRDefault="00FF653C" w:rsidP="005D0809">
            <w:pPr>
              <w:rPr>
                <w:rFonts w:asciiTheme="majorHAnsi" w:hAnsiTheme="majorHAnsi"/>
                <w:color w:val="00A06E" w:themeColor="accent1"/>
                <w:sz w:val="40"/>
                <w:szCs w:val="40"/>
              </w:rPr>
            </w:pPr>
            <w:r w:rsidRPr="005D0809">
              <w:rPr>
                <w:rFonts w:asciiTheme="majorHAnsi" w:hAnsiTheme="majorHAnsi"/>
                <w:color w:val="00A06E" w:themeColor="accent1"/>
                <w:sz w:val="40"/>
                <w:szCs w:val="40"/>
              </w:rPr>
              <w:t>Event Scheduling</w:t>
            </w:r>
          </w:p>
          <w:p w14:paraId="41A11E11" w14:textId="584FA651" w:rsidR="00FF653C" w:rsidRDefault="00194DA2" w:rsidP="005D0809">
            <w:pPr>
              <w:pStyle w:val="ListParagraph"/>
              <w:numPr>
                <w:ilvl w:val="0"/>
                <w:numId w:val="28"/>
              </w:numPr>
            </w:pPr>
            <w:r>
              <w:t>As a user, I want to view a calendar of study events to choose which one to join based on my schedule and study needs.</w:t>
            </w:r>
          </w:p>
          <w:p w14:paraId="6327AABA" w14:textId="77777777" w:rsidR="005B7583" w:rsidRDefault="005B7583" w:rsidP="005D0809"/>
          <w:p w14:paraId="332B1C92" w14:textId="24D90D20" w:rsidR="005B7583" w:rsidRDefault="005B7583" w:rsidP="005D0809">
            <w:pPr>
              <w:pStyle w:val="ListParagraph"/>
              <w:numPr>
                <w:ilvl w:val="0"/>
                <w:numId w:val="28"/>
              </w:numPr>
            </w:pPr>
            <w:r>
              <w:t xml:space="preserve">As a user, I want to join an event directly from the calendar to </w:t>
            </w:r>
            <w:r w:rsidR="00E04AD3">
              <w:t>effectively schedule my study sessions with others</w:t>
            </w:r>
            <w:r>
              <w:t>.</w:t>
            </w:r>
          </w:p>
          <w:p w14:paraId="17F3EDC6" w14:textId="4DD19DD3" w:rsidR="005B7583" w:rsidRDefault="005B7583" w:rsidP="005D0809"/>
          <w:p w14:paraId="47832BD8" w14:textId="25F96406" w:rsidR="005B7583" w:rsidRDefault="00596986" w:rsidP="005D0809">
            <w:pPr>
              <w:pStyle w:val="ListParagraph"/>
              <w:numPr>
                <w:ilvl w:val="0"/>
                <w:numId w:val="28"/>
              </w:numPr>
              <w:rPr>
                <w:lang w:eastAsia="en-GB"/>
              </w:rPr>
            </w:pPr>
            <w:r w:rsidRPr="00596986">
              <w:rPr>
                <w:lang w:eastAsia="en-GB"/>
              </w:rPr>
              <w:t xml:space="preserve">As a user, I want to see who else is attending the events </w:t>
            </w:r>
            <w:r>
              <w:rPr>
                <w:lang w:eastAsia="en-GB"/>
              </w:rPr>
              <w:t>to</w:t>
            </w:r>
            <w:r w:rsidRPr="00596986">
              <w:rPr>
                <w:lang w:eastAsia="en-GB"/>
              </w:rPr>
              <w:t xml:space="preserve"> identify potential study partners and prepare for collaborative sessions.</w:t>
            </w:r>
          </w:p>
          <w:p w14:paraId="0E35D776" w14:textId="77777777" w:rsidR="003A1853" w:rsidRDefault="003A1853" w:rsidP="005D0809">
            <w:pPr>
              <w:rPr>
                <w:lang w:eastAsia="en-GB"/>
              </w:rPr>
            </w:pPr>
          </w:p>
          <w:p w14:paraId="709A8534" w14:textId="6C3F0718" w:rsidR="003A1853" w:rsidRDefault="003A1853" w:rsidP="005D0809">
            <w:pPr>
              <w:pStyle w:val="ListParagraph"/>
              <w:numPr>
                <w:ilvl w:val="0"/>
                <w:numId w:val="28"/>
              </w:numPr>
              <w:rPr>
                <w:lang w:eastAsia="en-GB"/>
              </w:rPr>
            </w:pPr>
            <w:r>
              <w:t>As a user, I want to connect with other attendees from the event page to discuss and coordinate study topics or sessions beforehand.</w:t>
            </w:r>
          </w:p>
          <w:p w14:paraId="369A5899" w14:textId="77777777" w:rsidR="00D456DD" w:rsidRDefault="00D456DD" w:rsidP="005D0809">
            <w:pPr>
              <w:rPr>
                <w:lang w:eastAsia="en-GB"/>
              </w:rPr>
            </w:pPr>
          </w:p>
          <w:p w14:paraId="6880F741" w14:textId="4DC06183" w:rsidR="00D456DD" w:rsidRDefault="00D456DD" w:rsidP="005D0809">
            <w:pPr>
              <w:pStyle w:val="ListParagraph"/>
              <w:numPr>
                <w:ilvl w:val="0"/>
                <w:numId w:val="28"/>
              </w:numPr>
              <w:rPr>
                <w:lang w:eastAsia="en-GB"/>
              </w:rPr>
            </w:pPr>
            <w:r>
              <w:t xml:space="preserve">As a user, I want to create study events in the app </w:t>
            </w:r>
            <w:r w:rsidR="0078535F">
              <w:t>to</w:t>
            </w:r>
            <w:r>
              <w:t xml:space="preserve"> invite others to join study sessions.</w:t>
            </w:r>
          </w:p>
          <w:p w14:paraId="2F2CCB3E" w14:textId="77777777" w:rsidR="00D456DD" w:rsidRDefault="00D456DD" w:rsidP="005D0809">
            <w:pPr>
              <w:rPr>
                <w:lang w:eastAsia="en-GB"/>
              </w:rPr>
            </w:pPr>
          </w:p>
          <w:p w14:paraId="0ED59D2A" w14:textId="767E7AD8" w:rsidR="00DE2AF5" w:rsidRDefault="003E1EC2" w:rsidP="009F6EA6">
            <w:pPr>
              <w:pStyle w:val="ListParagraph"/>
              <w:numPr>
                <w:ilvl w:val="0"/>
                <w:numId w:val="28"/>
              </w:numPr>
              <w:rPr>
                <w:lang w:eastAsia="en-GB"/>
              </w:rPr>
            </w:pPr>
            <w:r>
              <w:lastRenderedPageBreak/>
              <w:t>As a user, I want to update the details of an event I created in case there are changes in timing, location, or other important aspects</w:t>
            </w:r>
            <w:r w:rsidR="005D0809">
              <w:t>.</w:t>
            </w:r>
          </w:p>
          <w:p w14:paraId="05067212" w14:textId="67C89DA6" w:rsidR="005D0809" w:rsidRDefault="005D0809" w:rsidP="005D0809">
            <w:pPr>
              <w:pStyle w:val="ListParagraph"/>
              <w:rPr>
                <w:lang w:eastAsia="en-GB"/>
              </w:rPr>
            </w:pPr>
          </w:p>
          <w:p w14:paraId="244EFB2B" w14:textId="3A60D844" w:rsidR="005D0809" w:rsidRDefault="005D0809" w:rsidP="005D0809">
            <w:pPr>
              <w:pStyle w:val="ListParagraph"/>
              <w:rPr>
                <w:lang w:eastAsia="en-GB"/>
              </w:rPr>
            </w:pPr>
          </w:p>
          <w:p w14:paraId="3C219423" w14:textId="26B64AD0" w:rsidR="005D0809" w:rsidRDefault="005D0809" w:rsidP="005D0809">
            <w:pPr>
              <w:rPr>
                <w:rFonts w:asciiTheme="majorHAnsi" w:hAnsiTheme="majorHAnsi"/>
                <w:color w:val="00A06E" w:themeColor="accent1"/>
                <w:sz w:val="40"/>
                <w:szCs w:val="40"/>
              </w:rPr>
            </w:pPr>
          </w:p>
          <w:p w14:paraId="62E32889" w14:textId="2B6DD6B1" w:rsidR="00DD6CD8" w:rsidRPr="005D0809" w:rsidRDefault="00DE2AF5" w:rsidP="005D0809">
            <w:pPr>
              <w:rPr>
                <w:rFonts w:asciiTheme="majorHAnsi" w:hAnsiTheme="majorHAnsi"/>
                <w:sz w:val="40"/>
                <w:szCs w:val="40"/>
              </w:rPr>
            </w:pPr>
            <w:r w:rsidRPr="005D0809">
              <w:rPr>
                <w:rFonts w:asciiTheme="majorHAnsi" w:hAnsiTheme="majorHAnsi"/>
                <w:color w:val="00A06E" w:themeColor="accent1"/>
                <w:sz w:val="40"/>
                <w:szCs w:val="40"/>
              </w:rPr>
              <w:t>Mess</w:t>
            </w:r>
            <w:r w:rsidR="00FD34A0" w:rsidRPr="005D0809">
              <w:rPr>
                <w:rFonts w:asciiTheme="majorHAnsi" w:hAnsiTheme="majorHAnsi"/>
                <w:color w:val="00A06E" w:themeColor="accent1"/>
                <w:sz w:val="40"/>
                <w:szCs w:val="40"/>
              </w:rPr>
              <w:t>aging</w:t>
            </w:r>
            <w:r w:rsidR="009E12ED" w:rsidRPr="005D0809">
              <w:rPr>
                <w:rFonts w:asciiTheme="majorHAnsi" w:hAnsiTheme="majorHAnsi"/>
                <w:color w:val="00A06E" w:themeColor="accent1"/>
                <w:sz w:val="40"/>
                <w:szCs w:val="40"/>
              </w:rPr>
              <w:t xml:space="preserve"> System</w:t>
            </w:r>
            <w:r w:rsidR="00FD34A0" w:rsidRPr="005D0809">
              <w:rPr>
                <w:rFonts w:asciiTheme="majorHAnsi" w:hAnsiTheme="majorHAnsi"/>
                <w:color w:val="00A06E" w:themeColor="accent1"/>
                <w:sz w:val="40"/>
                <w:szCs w:val="40"/>
              </w:rPr>
              <w:t xml:space="preserve"> </w:t>
            </w:r>
            <w:r w:rsidR="00DD6CD8" w:rsidRPr="005D0809">
              <w:rPr>
                <w:rFonts w:asciiTheme="majorHAnsi" w:hAnsiTheme="majorHAnsi"/>
                <w:color w:val="00A06E" w:themeColor="accent1"/>
                <w:sz w:val="40"/>
                <w:szCs w:val="40"/>
              </w:rPr>
              <w:t xml:space="preserve">&amp; </w:t>
            </w:r>
            <w:r w:rsidR="00983DF2" w:rsidRPr="005D0809">
              <w:rPr>
                <w:rFonts w:asciiTheme="majorHAnsi" w:hAnsiTheme="majorHAnsi"/>
                <w:color w:val="00A06E" w:themeColor="accent1"/>
                <w:sz w:val="40"/>
                <w:szCs w:val="40"/>
              </w:rPr>
              <w:t>Searching</w:t>
            </w:r>
          </w:p>
        </w:tc>
      </w:tr>
    </w:tbl>
    <w:p w14:paraId="5EFD8D79" w14:textId="42817A82" w:rsidR="00A571DD" w:rsidRDefault="004F6526" w:rsidP="005D0809">
      <w:pPr>
        <w:pStyle w:val="ListParagraph"/>
        <w:numPr>
          <w:ilvl w:val="0"/>
          <w:numId w:val="30"/>
        </w:numPr>
      </w:pPr>
      <w:r>
        <w:lastRenderedPageBreak/>
        <w:t xml:space="preserve">As a user, I want to search for study buddies based on criteria like interests, study </w:t>
      </w:r>
      <w:r w:rsidR="00DE2AF5">
        <w:t>m</w:t>
      </w:r>
      <w:r>
        <w:t>odules, and availability to find the most compatible partners for my study sessions.</w:t>
      </w:r>
    </w:p>
    <w:p w14:paraId="588FAD1C" w14:textId="77777777" w:rsidR="006D323D" w:rsidRDefault="006D323D" w:rsidP="006D323D"/>
    <w:p w14:paraId="50F16037" w14:textId="0680ACA1" w:rsidR="006D323D" w:rsidRDefault="006D323D" w:rsidP="00C304C8">
      <w:pPr>
        <w:pStyle w:val="ListParagraph"/>
        <w:numPr>
          <w:ilvl w:val="0"/>
          <w:numId w:val="18"/>
        </w:numPr>
      </w:pPr>
      <w:r>
        <w:t>As a user, I want to send messages to my study buddies within the app to discuss study topics, arrange meet-ups, or share quick updates easily.</w:t>
      </w:r>
    </w:p>
    <w:p w14:paraId="7E0ACDDB" w14:textId="77777777" w:rsidR="006D323D" w:rsidRDefault="006D323D" w:rsidP="006D323D">
      <w:pPr>
        <w:pStyle w:val="ListParagraph"/>
      </w:pPr>
    </w:p>
    <w:p w14:paraId="217E9F37" w14:textId="2A131321" w:rsidR="009E12ED" w:rsidRDefault="00424075" w:rsidP="00DB633D">
      <w:pPr>
        <w:pStyle w:val="ListParagraph"/>
        <w:numPr>
          <w:ilvl w:val="0"/>
          <w:numId w:val="18"/>
        </w:numPr>
      </w:pPr>
      <w:r>
        <w:t xml:space="preserve">As a user, I want to receive messages from other users within the app </w:t>
      </w:r>
      <w:r w:rsidR="00207E6B">
        <w:t>to</w:t>
      </w:r>
      <w:r>
        <w:t xml:space="preserve"> stay connected and responsive to my study group's needs.</w:t>
      </w:r>
    </w:p>
    <w:p w14:paraId="2C66BB0C" w14:textId="77777777" w:rsidR="005D0809" w:rsidRDefault="005D0809" w:rsidP="005D0809"/>
    <w:p w14:paraId="76E7463E" w14:textId="77777777" w:rsidR="009E12ED" w:rsidRDefault="009E12ED" w:rsidP="009E12ED"/>
    <w:p w14:paraId="4C3AF873" w14:textId="7E87C6CE" w:rsidR="009E12ED" w:rsidRDefault="009E12ED" w:rsidP="009E12ED">
      <w:pPr>
        <w:rPr>
          <w:rFonts w:asciiTheme="majorHAnsi" w:hAnsiTheme="majorHAnsi"/>
          <w:color w:val="00A06E" w:themeColor="accent1"/>
          <w:sz w:val="40"/>
          <w:szCs w:val="40"/>
        </w:rPr>
      </w:pPr>
      <w:r>
        <w:rPr>
          <w:rFonts w:asciiTheme="majorHAnsi" w:hAnsiTheme="majorHAnsi"/>
          <w:color w:val="00A06E" w:themeColor="accent1"/>
          <w:sz w:val="40"/>
          <w:szCs w:val="40"/>
        </w:rPr>
        <w:t>Personal Dashboard</w:t>
      </w:r>
    </w:p>
    <w:p w14:paraId="4C7C2ED5" w14:textId="41354A08" w:rsidR="009E12ED" w:rsidRPr="002F2F18" w:rsidRDefault="004E654F" w:rsidP="009E12ED">
      <w:pPr>
        <w:pStyle w:val="ListParagraph"/>
        <w:numPr>
          <w:ilvl w:val="0"/>
          <w:numId w:val="26"/>
        </w:numPr>
        <w:rPr>
          <w:rFonts w:asciiTheme="majorHAnsi" w:hAnsiTheme="majorHAnsi"/>
          <w:color w:val="00A06E" w:themeColor="accent1"/>
          <w:sz w:val="40"/>
          <w:szCs w:val="40"/>
        </w:rPr>
      </w:pPr>
      <w:r>
        <w:t xml:space="preserve">As a user, I want a dashboard that shows a countdown to my upcoming events and a to-do list </w:t>
      </w:r>
      <w:r w:rsidR="00E04AD3">
        <w:t>to</w:t>
      </w:r>
      <w:r>
        <w:t xml:space="preserve"> manage my study schedule efficiently.</w:t>
      </w:r>
    </w:p>
    <w:p w14:paraId="17FDFBDF" w14:textId="77777777" w:rsidR="002F2F18" w:rsidRPr="002F2F18" w:rsidRDefault="002F2F18" w:rsidP="002F2F18">
      <w:pPr>
        <w:ind w:left="360"/>
        <w:rPr>
          <w:rFonts w:asciiTheme="majorHAnsi" w:hAnsiTheme="majorHAnsi"/>
          <w:color w:val="00A06E" w:themeColor="accent1"/>
          <w:sz w:val="40"/>
          <w:szCs w:val="40"/>
        </w:rPr>
      </w:pPr>
    </w:p>
    <w:p w14:paraId="4858F1EA" w14:textId="134530D7" w:rsidR="004E654F" w:rsidRPr="002F2F18" w:rsidRDefault="002F2F18" w:rsidP="009E12ED">
      <w:pPr>
        <w:pStyle w:val="ListParagraph"/>
        <w:numPr>
          <w:ilvl w:val="0"/>
          <w:numId w:val="26"/>
        </w:numPr>
        <w:rPr>
          <w:rFonts w:asciiTheme="majorHAnsi" w:hAnsiTheme="majorHAnsi"/>
          <w:color w:val="00A06E" w:themeColor="accent1"/>
          <w:sz w:val="40"/>
          <w:szCs w:val="40"/>
        </w:rPr>
      </w:pPr>
      <w:r>
        <w:t xml:space="preserve">As a user, I want to receive notifications about new study events, messages, and buddy suggestions </w:t>
      </w:r>
      <w:r w:rsidR="00E04AD3">
        <w:t>to</w:t>
      </w:r>
      <w:r>
        <w:t xml:space="preserve"> stay informed about relevant activities and opportunities.</w:t>
      </w:r>
    </w:p>
    <w:p w14:paraId="75186CBE" w14:textId="77777777" w:rsidR="002F2F18" w:rsidRPr="002F2F18" w:rsidRDefault="002F2F18" w:rsidP="002F2F18">
      <w:pPr>
        <w:pStyle w:val="ListParagraph"/>
        <w:rPr>
          <w:rFonts w:asciiTheme="majorHAnsi" w:hAnsiTheme="majorHAnsi"/>
          <w:color w:val="00A06E" w:themeColor="accent1"/>
          <w:sz w:val="40"/>
          <w:szCs w:val="40"/>
        </w:rPr>
      </w:pPr>
    </w:p>
    <w:p w14:paraId="52BAAE3B" w14:textId="472E53EB" w:rsidR="00CB7461" w:rsidRDefault="00060AEE" w:rsidP="009E7CCB">
      <w:pPr>
        <w:pStyle w:val="ListParagraph"/>
        <w:numPr>
          <w:ilvl w:val="0"/>
          <w:numId w:val="26"/>
        </w:numPr>
      </w:pPr>
      <w:r>
        <w:t>As a user, I want to easily navigate through the app’s features</w:t>
      </w:r>
      <w:r w:rsidR="00BC5AF8">
        <w:t>,</w:t>
      </w:r>
      <w:r>
        <w:t xml:space="preserve"> such as calendar, messaging, and buddy search</w:t>
      </w:r>
      <w:r w:rsidR="00BC5AF8">
        <w:t>,</w:t>
      </w:r>
      <w:r>
        <w:t xml:space="preserve"> so I can use the app more effectively without needing assistance.</w:t>
      </w:r>
    </w:p>
    <w:p w14:paraId="259753E0" w14:textId="77777777" w:rsidR="00E04AD3" w:rsidRDefault="00E04AD3" w:rsidP="00B50DA7">
      <w:pPr>
        <w:rPr>
          <w:rFonts w:asciiTheme="majorHAnsi" w:hAnsiTheme="majorHAnsi"/>
          <w:color w:val="00A06E" w:themeColor="accent1"/>
          <w:sz w:val="40"/>
          <w:szCs w:val="40"/>
        </w:rPr>
      </w:pPr>
    </w:p>
    <w:p w14:paraId="002EC566" w14:textId="067464B0" w:rsidR="00D65576" w:rsidRPr="00BD07D3" w:rsidRDefault="00D65576" w:rsidP="006C0C64"/>
    <w:sectPr w:rsidR="00D65576" w:rsidRPr="00BD07D3" w:rsidSect="00EE1D25">
      <w:headerReference w:type="even" r:id="rId17"/>
      <w:headerReference w:type="default" r:id="rId18"/>
      <w:footerReference w:type="even" r:id="rId19"/>
      <w:pgSz w:w="11906" w:h="16838" w:code="9"/>
      <w:pgMar w:top="1151" w:right="1151" w:bottom="720" w:left="1151"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BEB02" w14:textId="77777777" w:rsidR="00B36221" w:rsidRDefault="00B36221" w:rsidP="007057F4">
      <w:r>
        <w:separator/>
      </w:r>
    </w:p>
  </w:endnote>
  <w:endnote w:type="continuationSeparator" w:id="0">
    <w:p w14:paraId="21D760F9" w14:textId="77777777" w:rsidR="00B36221" w:rsidRDefault="00B36221" w:rsidP="007057F4">
      <w:r>
        <w:continuationSeparator/>
      </w:r>
    </w:p>
  </w:endnote>
  <w:endnote w:type="continuationNotice" w:id="1">
    <w:p w14:paraId="1CC26795" w14:textId="77777777" w:rsidR="00B36221" w:rsidRDefault="00B362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908C" w14:textId="77777777" w:rsidR="00136006" w:rsidRDefault="00000000" w:rsidP="007057F4">
    <w:pPr>
      <w:pStyle w:val="Footer"/>
    </w:pPr>
    <w:sdt>
      <w:sdtPr>
        <w:rPr>
          <w:rFonts w:asciiTheme="majorHAnsi" w:eastAsiaTheme="majorEastAsia" w:hAnsiTheme="majorHAnsi" w:cstheme="majorBidi"/>
        </w:rPr>
        <w:id w:val="306900621"/>
        <w:placeholder>
          <w:docPart w:val="DF33134460BB4CDD86C833BBA2D4DA08"/>
        </w:placeholder>
        <w:temporary/>
        <w:showingPlcHdr/>
      </w:sdtPr>
      <w:sdtContent>
        <w:r w:rsidR="00872FE5" w:rsidRPr="00872FE5">
          <w:rPr>
            <w:lang w:bidi="en-GB"/>
          </w:rPr>
          <w:t>Type chapter title (level 1)</w:t>
        </w:r>
      </w:sdtContent>
    </w:sdt>
    <w:r w:rsidR="0049185C">
      <w:rPr>
        <w:rFonts w:asciiTheme="majorHAnsi" w:eastAsiaTheme="majorEastAsia" w:hAnsiTheme="majorHAnsi" w:cstheme="majorBidi"/>
        <w:lang w:bidi="en-GB"/>
      </w:rPr>
      <w:ptab w:relativeTo="margin" w:alignment="right" w:leader="none"/>
    </w:r>
    <w:r w:rsidR="0049185C">
      <w:rPr>
        <w:rFonts w:asciiTheme="majorHAnsi" w:eastAsiaTheme="majorEastAsia" w:hAnsiTheme="majorHAnsi" w:cstheme="majorBidi"/>
        <w:lang w:bidi="en-GB"/>
      </w:rPr>
      <w:t xml:space="preserve">Page </w:t>
    </w:r>
    <w:r w:rsidR="0049185C">
      <w:rPr>
        <w:lang w:bidi="en-GB"/>
      </w:rPr>
      <w:fldChar w:fldCharType="begin"/>
    </w:r>
    <w:r w:rsidR="0049185C">
      <w:rPr>
        <w:lang w:bidi="en-GB"/>
      </w:rPr>
      <w:instrText xml:space="preserve"> PAGE   \* MERGEFORMAT </w:instrText>
    </w:r>
    <w:r w:rsidR="0049185C">
      <w:rPr>
        <w:lang w:bidi="en-GB"/>
      </w:rPr>
      <w:fldChar w:fldCharType="separate"/>
    </w:r>
    <w:r w:rsidR="0049185C">
      <w:rPr>
        <w:rFonts w:asciiTheme="majorHAnsi" w:eastAsiaTheme="majorEastAsia" w:hAnsiTheme="majorHAnsi" w:cstheme="majorBidi"/>
        <w:noProof/>
        <w:lang w:bidi="en-GB"/>
      </w:rPr>
      <w:t>4</w:t>
    </w:r>
    <w:r w:rsidR="0049185C">
      <w:rPr>
        <w:rFonts w:asciiTheme="majorHAnsi" w:eastAsiaTheme="majorEastAsia" w:hAnsiTheme="majorHAnsi" w:cstheme="majorBidi"/>
        <w:noProof/>
        <w:lang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9DFB9" w14:textId="77777777" w:rsidR="00B36221" w:rsidRDefault="00B36221" w:rsidP="007057F4">
      <w:r>
        <w:separator/>
      </w:r>
    </w:p>
  </w:footnote>
  <w:footnote w:type="continuationSeparator" w:id="0">
    <w:p w14:paraId="03B9AB18" w14:textId="77777777" w:rsidR="00B36221" w:rsidRDefault="00B36221" w:rsidP="007057F4">
      <w:r>
        <w:continuationSeparator/>
      </w:r>
    </w:p>
  </w:footnote>
  <w:footnote w:type="continuationNotice" w:id="1">
    <w:p w14:paraId="6FD29465" w14:textId="77777777" w:rsidR="00B36221" w:rsidRDefault="00B362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FB209" w14:textId="77777777" w:rsidR="00136006" w:rsidRDefault="0049185C" w:rsidP="007057F4">
    <w:pPr>
      <w:pStyle w:val="Header"/>
    </w:pPr>
    <w:r>
      <w:rPr>
        <w:lang w:bidi="en-GB"/>
      </w:rPr>
      <w:t>Adventure Works marketing plan</w:t>
    </w:r>
  </w:p>
  <w:p w14:paraId="6BADED11"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11E60836" w14:textId="77777777" w:rsidTr="007057F4">
      <w:trPr>
        <w:trHeight w:val="1712"/>
      </w:trPr>
      <w:tc>
        <w:tcPr>
          <w:tcW w:w="12311" w:type="dxa"/>
          <w:tcBorders>
            <w:top w:val="nil"/>
            <w:left w:val="nil"/>
            <w:bottom w:val="nil"/>
            <w:right w:val="nil"/>
          </w:tcBorders>
        </w:tcPr>
        <w:p w14:paraId="020EEEA6" w14:textId="77777777" w:rsidR="007057F4" w:rsidRDefault="004F2231" w:rsidP="007057F4">
          <w:pPr>
            <w:pStyle w:val="Header"/>
          </w:pPr>
          <w:r>
            <w:rPr>
              <w:noProof/>
              <w:lang w:bidi="en-GB"/>
            </w:rPr>
            <mc:AlternateContent>
              <mc:Choice Requires="wps">
                <w:drawing>
                  <wp:anchor distT="0" distB="0" distL="114300" distR="114300" simplePos="0" relativeHeight="251658240" behindDoc="0" locked="0" layoutInCell="1" allowOverlap="1" wp14:anchorId="2252FFD1" wp14:editId="652CBFB4">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2B5FAB10" w14:textId="77777777" w:rsidR="004F2231" w:rsidRPr="004F2231" w:rsidRDefault="004F2231" w:rsidP="004F2231">
                                <w:pPr>
                                  <w:rPr>
                                    <w:sz w:val="32"/>
                                  </w:rPr>
                                </w:pPr>
                                <w:r w:rsidRPr="004F2231">
                                  <w:rPr>
                                    <w:sz w:val="32"/>
                                    <w:szCs w:val="32"/>
                                    <w:lang w:bidi="en-GB"/>
                                  </w:rPr>
                                  <w:fldChar w:fldCharType="begin"/>
                                </w:r>
                                <w:r w:rsidRPr="004F2231">
                                  <w:rPr>
                                    <w:sz w:val="32"/>
                                    <w:szCs w:val="32"/>
                                    <w:lang w:bidi="en-GB"/>
                                  </w:rPr>
                                  <w:instrText xml:space="preserve"> PAGE  \* Arabic  \* MERGEFORMAT </w:instrText>
                                </w:r>
                                <w:r w:rsidRPr="004F2231">
                                  <w:rPr>
                                    <w:sz w:val="32"/>
                                    <w:szCs w:val="32"/>
                                    <w:lang w:bidi="en-GB"/>
                                  </w:rPr>
                                  <w:fldChar w:fldCharType="separate"/>
                                </w:r>
                                <w:r w:rsidR="00F63939">
                                  <w:rPr>
                                    <w:noProof/>
                                    <w:sz w:val="32"/>
                                    <w:szCs w:val="32"/>
                                    <w:lang w:bidi="en-GB"/>
                                  </w:rPr>
                                  <w:t>1</w:t>
                                </w:r>
                                <w:r w:rsidRPr="004F2231">
                                  <w:rPr>
                                    <w:sz w:val="32"/>
                                    <w:szCs w:val="32"/>
                                    <w:lang w:bidi="en-GB"/>
                                  </w:rPr>
                                  <w:fldChar w:fldCharType="end"/>
                                </w:r>
                              </w:p>
                              <w:p w14:paraId="1032609A"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52FFD1" id="_x0000_t202" coordsize="21600,21600" o:spt="202" path="m,l,21600r21600,l21600,xe">
                    <v:stroke joinstyle="miter"/>
                    <v:path gradientshapeok="t" o:connecttype="rect"/>
                  </v:shapetype>
                  <v:shape id="_x0000_s1031" type="#_x0000_t202" style="position:absolute;left:0;text-align:left;margin-left:560.5pt;margin-top:19.1pt;width:61.3pt;height: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" filled="f" stroked="f" strokeweight=".5pt">
                    <v:textbox>
                      <w:txbxContent>
                        <w:p w14:paraId="2B5FAB10" w14:textId="77777777" w:rsidR="004F2231" w:rsidRPr="004F2231" w:rsidRDefault="004F2231" w:rsidP="004F2231">
                          <w:pPr>
                            <w:rPr>
                              <w:sz w:val="32"/>
                            </w:rPr>
                          </w:pPr>
                          <w:r w:rsidRPr="004F2231">
                            <w:rPr>
                              <w:sz w:val="32"/>
                              <w:szCs w:val="32"/>
                              <w:lang w:bidi="en-GB"/>
                            </w:rPr>
                            <w:fldChar w:fldCharType="begin"/>
                          </w:r>
                          <w:r w:rsidRPr="004F2231">
                            <w:rPr>
                              <w:sz w:val="32"/>
                              <w:szCs w:val="32"/>
                              <w:lang w:bidi="en-GB"/>
                            </w:rPr>
                            <w:instrText xml:space="preserve"> PAGE  \* Arabic  \* MERGEFORMAT </w:instrText>
                          </w:r>
                          <w:r w:rsidRPr="004F2231">
                            <w:rPr>
                              <w:sz w:val="32"/>
                              <w:szCs w:val="32"/>
                              <w:lang w:bidi="en-GB"/>
                            </w:rPr>
                            <w:fldChar w:fldCharType="separate"/>
                          </w:r>
                          <w:r w:rsidR="00F63939">
                            <w:rPr>
                              <w:noProof/>
                              <w:sz w:val="32"/>
                              <w:szCs w:val="32"/>
                              <w:lang w:bidi="en-GB"/>
                            </w:rPr>
                            <w:t>1</w:t>
                          </w:r>
                          <w:r w:rsidRPr="004F2231">
                            <w:rPr>
                              <w:sz w:val="32"/>
                              <w:szCs w:val="32"/>
                              <w:lang w:bidi="en-GB"/>
                            </w:rPr>
                            <w:fldChar w:fldCharType="end"/>
                          </w:r>
                        </w:p>
                        <w:p w14:paraId="1032609A" w14:textId="77777777" w:rsidR="004F2231" w:rsidRPr="004F2231" w:rsidRDefault="004F2231" w:rsidP="004F2231">
                          <w:pPr>
                            <w:rPr>
                              <w:sz w:val="32"/>
                            </w:rPr>
                          </w:pPr>
                        </w:p>
                      </w:txbxContent>
                    </v:textbox>
                  </v:shape>
                </w:pict>
              </mc:Fallback>
            </mc:AlternateContent>
          </w:r>
          <w:r w:rsidR="007057F4">
            <w:rPr>
              <w:noProof/>
              <w:lang w:bidi="en-GB"/>
            </w:rPr>
            <mc:AlternateContent>
              <mc:Choice Requires="wpg">
                <w:drawing>
                  <wp:inline distT="0" distB="0" distL="0" distR="0" wp14:anchorId="00C340E0" wp14:editId="5D9C74BD">
                    <wp:extent cx="8035162" cy="1540990"/>
                    <wp:effectExtent l="0" t="0" r="4445" b="2540"/>
                    <wp:docPr id="20" name="Group 20" descr="colou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u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u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e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61261967" id="Group 20" o:spid="_x0000_s1026" alt="coloured rectangle header" style="width:632.7pt;height:121.35pt;mso-position-horizontal-relative:char;mso-position-vertical-relative:line" coordsize="78849,151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u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">
                      <v:imagedata r:id="rId7" o:title="coloured rectangle"/>
                    </v:shape>
                    <v:shape id="Graphic 16" o:spid="_x0000_s1028" type="#_x0000_t75" alt="colou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">
                      <v:imagedata r:id="rId8" o:title="coloured rectangle"/>
                    </v:shape>
                    <v:shape id="Graphic 19" o:spid="_x0000_s1029" type="#_x0000_t75" alt="gre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">
                      <v:imagedata r:id="rId9" o:title="grey rectangle"/>
                    </v:shape>
                    <w10:anchorlock/>
                  </v:group>
                </w:pict>
              </mc:Fallback>
            </mc:AlternateContent>
          </w:r>
        </w:p>
      </w:tc>
    </w:tr>
  </w:tbl>
  <w:p w14:paraId="40D5B20C" w14:textId="77777777" w:rsidR="007057F4" w:rsidRDefault="007057F4"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0327"/>
    <w:multiLevelType w:val="hybridMultilevel"/>
    <w:tmpl w:val="2FF65940"/>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D54FA"/>
    <w:multiLevelType w:val="hybridMultilevel"/>
    <w:tmpl w:val="A992DE2A"/>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F0DD5"/>
    <w:multiLevelType w:val="hybridMultilevel"/>
    <w:tmpl w:val="86304B74"/>
    <w:lvl w:ilvl="0" w:tplc="295E64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42E68"/>
    <w:multiLevelType w:val="hybridMultilevel"/>
    <w:tmpl w:val="28A2595C"/>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171FF"/>
    <w:multiLevelType w:val="hybridMultilevel"/>
    <w:tmpl w:val="1C96EF96"/>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469B8"/>
    <w:multiLevelType w:val="hybridMultilevel"/>
    <w:tmpl w:val="A520563C"/>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35489"/>
    <w:multiLevelType w:val="hybridMultilevel"/>
    <w:tmpl w:val="A99C5BA0"/>
    <w:lvl w:ilvl="0" w:tplc="295E64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476EF"/>
    <w:multiLevelType w:val="hybridMultilevel"/>
    <w:tmpl w:val="003A274C"/>
    <w:lvl w:ilvl="0" w:tplc="F52AD77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77C01"/>
    <w:multiLevelType w:val="hybridMultilevel"/>
    <w:tmpl w:val="F3E2C9B0"/>
    <w:lvl w:ilvl="0" w:tplc="F52AD77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F1995"/>
    <w:multiLevelType w:val="hybridMultilevel"/>
    <w:tmpl w:val="4C7A4A6E"/>
    <w:lvl w:ilvl="0" w:tplc="02B8C0BE">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4702DB"/>
    <w:multiLevelType w:val="hybridMultilevel"/>
    <w:tmpl w:val="58A6731A"/>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CD27E9"/>
    <w:multiLevelType w:val="hybridMultilevel"/>
    <w:tmpl w:val="051EBB90"/>
    <w:lvl w:ilvl="0" w:tplc="B2E6CFA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BE322C"/>
    <w:multiLevelType w:val="hybridMultilevel"/>
    <w:tmpl w:val="13E8E9F4"/>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CF7953"/>
    <w:multiLevelType w:val="hybridMultilevel"/>
    <w:tmpl w:val="7770921A"/>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2695F"/>
    <w:multiLevelType w:val="hybridMultilevel"/>
    <w:tmpl w:val="8FC85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BD45B2"/>
    <w:multiLevelType w:val="hybridMultilevel"/>
    <w:tmpl w:val="178A61E8"/>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471446"/>
    <w:multiLevelType w:val="hybridMultilevel"/>
    <w:tmpl w:val="4F9ED5DA"/>
    <w:lvl w:ilvl="0" w:tplc="02B8C0BE">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254C77"/>
    <w:multiLevelType w:val="hybridMultilevel"/>
    <w:tmpl w:val="5F4A17C4"/>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2B2905"/>
    <w:multiLevelType w:val="hybridMultilevel"/>
    <w:tmpl w:val="D7821258"/>
    <w:lvl w:ilvl="0" w:tplc="F704113E">
      <w:start w:val="1"/>
      <w:numFmt w:val="bullet"/>
      <w:lvlText w:val=""/>
      <w:lvlJc w:val="left"/>
      <w:pPr>
        <w:ind w:left="720" w:hanging="360"/>
      </w:pPr>
      <w:rPr>
        <w:rFonts w:ascii="Symbol" w:hAnsi="Symbol" w:hint="default"/>
        <w:color w:val="00A06E" w:themeColor="accent1"/>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A1391F"/>
    <w:multiLevelType w:val="hybridMultilevel"/>
    <w:tmpl w:val="21807992"/>
    <w:lvl w:ilvl="0" w:tplc="02B8C0BE">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64415C"/>
    <w:multiLevelType w:val="hybridMultilevel"/>
    <w:tmpl w:val="51B2A812"/>
    <w:lvl w:ilvl="0" w:tplc="08090001">
      <w:start w:val="1"/>
      <w:numFmt w:val="bullet"/>
      <w:lvlText w:val=""/>
      <w:lvlJc w:val="left"/>
      <w:pPr>
        <w:ind w:left="720" w:hanging="360"/>
      </w:pPr>
      <w:rPr>
        <w:rFonts w:ascii="Symbol" w:hAnsi="Symbol" w:hint="default"/>
      </w:rPr>
    </w:lvl>
    <w:lvl w:ilvl="1" w:tplc="295E644E">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693229"/>
    <w:multiLevelType w:val="hybridMultilevel"/>
    <w:tmpl w:val="0666B582"/>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157BAB"/>
    <w:multiLevelType w:val="hybridMultilevel"/>
    <w:tmpl w:val="E714872A"/>
    <w:lvl w:ilvl="0" w:tplc="F52AD77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AA3E58"/>
    <w:multiLevelType w:val="hybridMultilevel"/>
    <w:tmpl w:val="0F8A9E88"/>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F265A7"/>
    <w:multiLevelType w:val="hybridMultilevel"/>
    <w:tmpl w:val="1C60164A"/>
    <w:lvl w:ilvl="0" w:tplc="7EFC2F86">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0F77C1"/>
    <w:multiLevelType w:val="hybridMultilevel"/>
    <w:tmpl w:val="4554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C2072"/>
    <w:multiLevelType w:val="hybridMultilevel"/>
    <w:tmpl w:val="D254797A"/>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9" w15:restartNumberingAfterBreak="0">
    <w:nsid w:val="7B50106A"/>
    <w:multiLevelType w:val="hybridMultilevel"/>
    <w:tmpl w:val="7FB84DD0"/>
    <w:lvl w:ilvl="0" w:tplc="ABD6E300">
      <w:start w:val="1"/>
      <w:numFmt w:val="bullet"/>
      <w:lvlText w:val=""/>
      <w:lvlJc w:val="left"/>
      <w:pPr>
        <w:ind w:left="720" w:hanging="360"/>
      </w:pPr>
      <w:rPr>
        <w:rFonts w:ascii="Symbol" w:hAnsi="Symbol" w:hint="default"/>
        <w:color w:val="00A06E" w:themeColor="accent1"/>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3226587">
    <w:abstractNumId w:val="28"/>
  </w:num>
  <w:num w:numId="2" w16cid:durableId="1841965907">
    <w:abstractNumId w:val="13"/>
  </w:num>
  <w:num w:numId="3" w16cid:durableId="1618175650">
    <w:abstractNumId w:val="6"/>
  </w:num>
  <w:num w:numId="4" w16cid:durableId="410976869">
    <w:abstractNumId w:val="2"/>
  </w:num>
  <w:num w:numId="5" w16cid:durableId="1335692227">
    <w:abstractNumId w:val="26"/>
  </w:num>
  <w:num w:numId="6" w16cid:durableId="794176360">
    <w:abstractNumId w:val="21"/>
  </w:num>
  <w:num w:numId="7" w16cid:durableId="1771776125">
    <w:abstractNumId w:val="29"/>
  </w:num>
  <w:num w:numId="8" w16cid:durableId="214313482">
    <w:abstractNumId w:val="27"/>
  </w:num>
  <w:num w:numId="9" w16cid:durableId="209461909">
    <w:abstractNumId w:val="14"/>
  </w:num>
  <w:num w:numId="10" w16cid:durableId="1842350464">
    <w:abstractNumId w:val="4"/>
  </w:num>
  <w:num w:numId="11" w16cid:durableId="1986154519">
    <w:abstractNumId w:val="16"/>
  </w:num>
  <w:num w:numId="12" w16cid:durableId="672269804">
    <w:abstractNumId w:val="18"/>
  </w:num>
  <w:num w:numId="13" w16cid:durableId="78210067">
    <w:abstractNumId w:val="1"/>
  </w:num>
  <w:num w:numId="14" w16cid:durableId="1019039034">
    <w:abstractNumId w:val="19"/>
  </w:num>
  <w:num w:numId="15" w16cid:durableId="1084304962">
    <w:abstractNumId w:val="11"/>
  </w:num>
  <w:num w:numId="16" w16cid:durableId="1437167881">
    <w:abstractNumId w:val="9"/>
  </w:num>
  <w:num w:numId="17" w16cid:durableId="1062563319">
    <w:abstractNumId w:val="20"/>
  </w:num>
  <w:num w:numId="18" w16cid:durableId="1362127287">
    <w:abstractNumId w:val="17"/>
  </w:num>
  <w:num w:numId="19" w16cid:durableId="1939674801">
    <w:abstractNumId w:val="15"/>
  </w:num>
  <w:num w:numId="20" w16cid:durableId="878393313">
    <w:abstractNumId w:val="23"/>
  </w:num>
  <w:num w:numId="21" w16cid:durableId="1279339980">
    <w:abstractNumId w:val="8"/>
  </w:num>
  <w:num w:numId="22" w16cid:durableId="668024887">
    <w:abstractNumId w:val="7"/>
  </w:num>
  <w:num w:numId="23" w16cid:durableId="2086683942">
    <w:abstractNumId w:val="3"/>
  </w:num>
  <w:num w:numId="24" w16cid:durableId="1612980692">
    <w:abstractNumId w:val="0"/>
  </w:num>
  <w:num w:numId="25" w16cid:durableId="1760516973">
    <w:abstractNumId w:val="10"/>
  </w:num>
  <w:num w:numId="26" w16cid:durableId="1009989295">
    <w:abstractNumId w:val="5"/>
  </w:num>
  <w:num w:numId="27" w16cid:durableId="1685859385">
    <w:abstractNumId w:val="12"/>
  </w:num>
  <w:num w:numId="28" w16cid:durableId="2145074916">
    <w:abstractNumId w:val="24"/>
  </w:num>
  <w:num w:numId="29" w16cid:durableId="1451049189">
    <w:abstractNumId w:val="22"/>
  </w:num>
  <w:num w:numId="30" w16cid:durableId="533005564">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IwNjY3szA3NjU3NjdR0lEKTi0uzszPAykwMqwFAMQibwgtAAAA"/>
  </w:docVars>
  <w:rsids>
    <w:rsidRoot w:val="001542D2"/>
    <w:rsid w:val="00004EA0"/>
    <w:rsid w:val="00007F4E"/>
    <w:rsid w:val="000114BA"/>
    <w:rsid w:val="00013EC1"/>
    <w:rsid w:val="000154DC"/>
    <w:rsid w:val="000174F2"/>
    <w:rsid w:val="00017755"/>
    <w:rsid w:val="000235C1"/>
    <w:rsid w:val="00027219"/>
    <w:rsid w:val="0003628C"/>
    <w:rsid w:val="0004595A"/>
    <w:rsid w:val="00060AEE"/>
    <w:rsid w:val="00067C92"/>
    <w:rsid w:val="00080AA7"/>
    <w:rsid w:val="00087BAF"/>
    <w:rsid w:val="000B4760"/>
    <w:rsid w:val="000B5039"/>
    <w:rsid w:val="000B5D98"/>
    <w:rsid w:val="000B74DC"/>
    <w:rsid w:val="000C45B3"/>
    <w:rsid w:val="000C7148"/>
    <w:rsid w:val="000D32FD"/>
    <w:rsid w:val="000D7E7A"/>
    <w:rsid w:val="000E1D75"/>
    <w:rsid w:val="000E5B5D"/>
    <w:rsid w:val="000E73FC"/>
    <w:rsid w:val="000F7568"/>
    <w:rsid w:val="0010490E"/>
    <w:rsid w:val="00104E76"/>
    <w:rsid w:val="0012151B"/>
    <w:rsid w:val="001229C5"/>
    <w:rsid w:val="0012615F"/>
    <w:rsid w:val="00131C97"/>
    <w:rsid w:val="00136006"/>
    <w:rsid w:val="001449EC"/>
    <w:rsid w:val="00146CD2"/>
    <w:rsid w:val="00147D7C"/>
    <w:rsid w:val="00147F52"/>
    <w:rsid w:val="001512B8"/>
    <w:rsid w:val="001542D2"/>
    <w:rsid w:val="001670A7"/>
    <w:rsid w:val="001747AC"/>
    <w:rsid w:val="001824A2"/>
    <w:rsid w:val="00186F54"/>
    <w:rsid w:val="0019262D"/>
    <w:rsid w:val="00192D1F"/>
    <w:rsid w:val="001948D7"/>
    <w:rsid w:val="00194B99"/>
    <w:rsid w:val="00194DA2"/>
    <w:rsid w:val="001A1E42"/>
    <w:rsid w:val="001A45CC"/>
    <w:rsid w:val="001B361F"/>
    <w:rsid w:val="001C0221"/>
    <w:rsid w:val="001C26E8"/>
    <w:rsid w:val="001C471F"/>
    <w:rsid w:val="001D10D5"/>
    <w:rsid w:val="001D5BDD"/>
    <w:rsid w:val="001D7C36"/>
    <w:rsid w:val="001E5D8D"/>
    <w:rsid w:val="001F0AF0"/>
    <w:rsid w:val="00203D7E"/>
    <w:rsid w:val="00207E6B"/>
    <w:rsid w:val="002178B9"/>
    <w:rsid w:val="0022660E"/>
    <w:rsid w:val="002267B6"/>
    <w:rsid w:val="00227375"/>
    <w:rsid w:val="0024098F"/>
    <w:rsid w:val="00240A30"/>
    <w:rsid w:val="0025113D"/>
    <w:rsid w:val="00251C05"/>
    <w:rsid w:val="00254F3E"/>
    <w:rsid w:val="0025743C"/>
    <w:rsid w:val="00257ACA"/>
    <w:rsid w:val="0026491A"/>
    <w:rsid w:val="00267812"/>
    <w:rsid w:val="00272156"/>
    <w:rsid w:val="00272D0E"/>
    <w:rsid w:val="002748D2"/>
    <w:rsid w:val="00276D18"/>
    <w:rsid w:val="00277899"/>
    <w:rsid w:val="00291712"/>
    <w:rsid w:val="002929E6"/>
    <w:rsid w:val="00296FDA"/>
    <w:rsid w:val="002A47F3"/>
    <w:rsid w:val="002B27AD"/>
    <w:rsid w:val="002B529B"/>
    <w:rsid w:val="002C2DB2"/>
    <w:rsid w:val="002D1CCF"/>
    <w:rsid w:val="002D41A3"/>
    <w:rsid w:val="002E0194"/>
    <w:rsid w:val="002E16C1"/>
    <w:rsid w:val="002F2F18"/>
    <w:rsid w:val="002F5F34"/>
    <w:rsid w:val="00301721"/>
    <w:rsid w:val="00303EF8"/>
    <w:rsid w:val="00304EF2"/>
    <w:rsid w:val="0032114A"/>
    <w:rsid w:val="00334CF8"/>
    <w:rsid w:val="0033743D"/>
    <w:rsid w:val="003620E2"/>
    <w:rsid w:val="00363F8E"/>
    <w:rsid w:val="0036606A"/>
    <w:rsid w:val="003667A3"/>
    <w:rsid w:val="00372AB0"/>
    <w:rsid w:val="003771DF"/>
    <w:rsid w:val="0038272D"/>
    <w:rsid w:val="00386BAF"/>
    <w:rsid w:val="00392CD9"/>
    <w:rsid w:val="00394021"/>
    <w:rsid w:val="00397806"/>
    <w:rsid w:val="003A1853"/>
    <w:rsid w:val="003A27FF"/>
    <w:rsid w:val="003B0391"/>
    <w:rsid w:val="003B29EB"/>
    <w:rsid w:val="003B3C11"/>
    <w:rsid w:val="003B6F5D"/>
    <w:rsid w:val="003C42E0"/>
    <w:rsid w:val="003E1EC2"/>
    <w:rsid w:val="003E3D5B"/>
    <w:rsid w:val="003E537E"/>
    <w:rsid w:val="003F5051"/>
    <w:rsid w:val="00401CDF"/>
    <w:rsid w:val="00405162"/>
    <w:rsid w:val="004058F7"/>
    <w:rsid w:val="004120AB"/>
    <w:rsid w:val="004133CA"/>
    <w:rsid w:val="00420DF5"/>
    <w:rsid w:val="00422CA1"/>
    <w:rsid w:val="00422E6C"/>
    <w:rsid w:val="00424075"/>
    <w:rsid w:val="00425D65"/>
    <w:rsid w:val="004371B6"/>
    <w:rsid w:val="004373F2"/>
    <w:rsid w:val="00437C2E"/>
    <w:rsid w:val="004402C6"/>
    <w:rsid w:val="00444C7B"/>
    <w:rsid w:val="00454487"/>
    <w:rsid w:val="00460A99"/>
    <w:rsid w:val="00461058"/>
    <w:rsid w:val="00463328"/>
    <w:rsid w:val="00470835"/>
    <w:rsid w:val="00473759"/>
    <w:rsid w:val="004750C8"/>
    <w:rsid w:val="0048301E"/>
    <w:rsid w:val="00485DCE"/>
    <w:rsid w:val="0048718B"/>
    <w:rsid w:val="0049185C"/>
    <w:rsid w:val="00492514"/>
    <w:rsid w:val="00497C2C"/>
    <w:rsid w:val="004B0257"/>
    <w:rsid w:val="004B7A36"/>
    <w:rsid w:val="004C3EBB"/>
    <w:rsid w:val="004C51BB"/>
    <w:rsid w:val="004D269D"/>
    <w:rsid w:val="004E4C0D"/>
    <w:rsid w:val="004E654F"/>
    <w:rsid w:val="004F2231"/>
    <w:rsid w:val="004F5551"/>
    <w:rsid w:val="004F6526"/>
    <w:rsid w:val="005061CF"/>
    <w:rsid w:val="0050692E"/>
    <w:rsid w:val="0051019E"/>
    <w:rsid w:val="005112D1"/>
    <w:rsid w:val="00521795"/>
    <w:rsid w:val="00527F80"/>
    <w:rsid w:val="00537FBD"/>
    <w:rsid w:val="00544A0C"/>
    <w:rsid w:val="00547278"/>
    <w:rsid w:val="00547EC7"/>
    <w:rsid w:val="0055035B"/>
    <w:rsid w:val="005613F2"/>
    <w:rsid w:val="00571334"/>
    <w:rsid w:val="0057233A"/>
    <w:rsid w:val="00575A66"/>
    <w:rsid w:val="0058413F"/>
    <w:rsid w:val="00590244"/>
    <w:rsid w:val="00594BF0"/>
    <w:rsid w:val="00596986"/>
    <w:rsid w:val="005A6A74"/>
    <w:rsid w:val="005A6C0A"/>
    <w:rsid w:val="005A75C2"/>
    <w:rsid w:val="005B3489"/>
    <w:rsid w:val="005B4E1B"/>
    <w:rsid w:val="005B7583"/>
    <w:rsid w:val="005C3643"/>
    <w:rsid w:val="005C3E1E"/>
    <w:rsid w:val="005D0809"/>
    <w:rsid w:val="005E355F"/>
    <w:rsid w:val="005E4D21"/>
    <w:rsid w:val="005E5B06"/>
    <w:rsid w:val="005F4AD5"/>
    <w:rsid w:val="005F75AF"/>
    <w:rsid w:val="006014B3"/>
    <w:rsid w:val="006039C0"/>
    <w:rsid w:val="0060654C"/>
    <w:rsid w:val="00621C1B"/>
    <w:rsid w:val="00626AD4"/>
    <w:rsid w:val="00633A3D"/>
    <w:rsid w:val="00636939"/>
    <w:rsid w:val="00637FF3"/>
    <w:rsid w:val="00645AF0"/>
    <w:rsid w:val="00645E11"/>
    <w:rsid w:val="00647BDF"/>
    <w:rsid w:val="00653870"/>
    <w:rsid w:val="00654749"/>
    <w:rsid w:val="0065564B"/>
    <w:rsid w:val="006644EB"/>
    <w:rsid w:val="00672C0D"/>
    <w:rsid w:val="00675B5A"/>
    <w:rsid w:val="00675D26"/>
    <w:rsid w:val="006762E3"/>
    <w:rsid w:val="0068500D"/>
    <w:rsid w:val="006866E5"/>
    <w:rsid w:val="00687C9A"/>
    <w:rsid w:val="006902E7"/>
    <w:rsid w:val="0069043F"/>
    <w:rsid w:val="006C0C64"/>
    <w:rsid w:val="006D07A1"/>
    <w:rsid w:val="006D323D"/>
    <w:rsid w:val="006E1F6B"/>
    <w:rsid w:val="006F2D84"/>
    <w:rsid w:val="007057F4"/>
    <w:rsid w:val="00720E17"/>
    <w:rsid w:val="00726237"/>
    <w:rsid w:val="007417B3"/>
    <w:rsid w:val="00742102"/>
    <w:rsid w:val="00750AC4"/>
    <w:rsid w:val="0077125F"/>
    <w:rsid w:val="007730E5"/>
    <w:rsid w:val="00773B66"/>
    <w:rsid w:val="00774000"/>
    <w:rsid w:val="0078535F"/>
    <w:rsid w:val="00791F9F"/>
    <w:rsid w:val="007A79E2"/>
    <w:rsid w:val="007B53EF"/>
    <w:rsid w:val="007C7473"/>
    <w:rsid w:val="007D26F1"/>
    <w:rsid w:val="007E5499"/>
    <w:rsid w:val="007F1338"/>
    <w:rsid w:val="007F49B7"/>
    <w:rsid w:val="00802508"/>
    <w:rsid w:val="0080526C"/>
    <w:rsid w:val="00806096"/>
    <w:rsid w:val="0080630B"/>
    <w:rsid w:val="008128D2"/>
    <w:rsid w:val="00821BA8"/>
    <w:rsid w:val="008253A5"/>
    <w:rsid w:val="00834C9E"/>
    <w:rsid w:val="00836390"/>
    <w:rsid w:val="00836CF9"/>
    <w:rsid w:val="008417CE"/>
    <w:rsid w:val="0084277E"/>
    <w:rsid w:val="008446C3"/>
    <w:rsid w:val="0085523C"/>
    <w:rsid w:val="00872FE5"/>
    <w:rsid w:val="00880064"/>
    <w:rsid w:val="00893E7A"/>
    <w:rsid w:val="008A3C95"/>
    <w:rsid w:val="008C386D"/>
    <w:rsid w:val="008C5106"/>
    <w:rsid w:val="008D5829"/>
    <w:rsid w:val="008E77B8"/>
    <w:rsid w:val="008F064D"/>
    <w:rsid w:val="008F2988"/>
    <w:rsid w:val="008F5A18"/>
    <w:rsid w:val="0090240B"/>
    <w:rsid w:val="00905550"/>
    <w:rsid w:val="00910FB6"/>
    <w:rsid w:val="009160FF"/>
    <w:rsid w:val="00924CDA"/>
    <w:rsid w:val="0092786D"/>
    <w:rsid w:val="00930A82"/>
    <w:rsid w:val="00931C6B"/>
    <w:rsid w:val="00935418"/>
    <w:rsid w:val="00937607"/>
    <w:rsid w:val="00945067"/>
    <w:rsid w:val="00945FC3"/>
    <w:rsid w:val="00946387"/>
    <w:rsid w:val="00946F55"/>
    <w:rsid w:val="009543D3"/>
    <w:rsid w:val="00965820"/>
    <w:rsid w:val="00965BD5"/>
    <w:rsid w:val="00980777"/>
    <w:rsid w:val="009817C9"/>
    <w:rsid w:val="00983DF2"/>
    <w:rsid w:val="009875C8"/>
    <w:rsid w:val="00991673"/>
    <w:rsid w:val="00991D08"/>
    <w:rsid w:val="009B6F59"/>
    <w:rsid w:val="009C6324"/>
    <w:rsid w:val="009D0B69"/>
    <w:rsid w:val="009D2304"/>
    <w:rsid w:val="009D7D84"/>
    <w:rsid w:val="009E12ED"/>
    <w:rsid w:val="009E27F8"/>
    <w:rsid w:val="00A0412F"/>
    <w:rsid w:val="00A11F95"/>
    <w:rsid w:val="00A352CD"/>
    <w:rsid w:val="00A43240"/>
    <w:rsid w:val="00A43906"/>
    <w:rsid w:val="00A47669"/>
    <w:rsid w:val="00A50129"/>
    <w:rsid w:val="00A571DD"/>
    <w:rsid w:val="00A63DE6"/>
    <w:rsid w:val="00A70FDD"/>
    <w:rsid w:val="00A72E7E"/>
    <w:rsid w:val="00A83031"/>
    <w:rsid w:val="00A86565"/>
    <w:rsid w:val="00A9207C"/>
    <w:rsid w:val="00A94F65"/>
    <w:rsid w:val="00AA12EB"/>
    <w:rsid w:val="00AB16AC"/>
    <w:rsid w:val="00AC04D2"/>
    <w:rsid w:val="00AD198B"/>
    <w:rsid w:val="00AD757C"/>
    <w:rsid w:val="00AE339E"/>
    <w:rsid w:val="00AE47C1"/>
    <w:rsid w:val="00AF53BF"/>
    <w:rsid w:val="00B00CF7"/>
    <w:rsid w:val="00B05702"/>
    <w:rsid w:val="00B065F2"/>
    <w:rsid w:val="00B0688D"/>
    <w:rsid w:val="00B11C4A"/>
    <w:rsid w:val="00B12E6F"/>
    <w:rsid w:val="00B30A5A"/>
    <w:rsid w:val="00B31E08"/>
    <w:rsid w:val="00B31E0F"/>
    <w:rsid w:val="00B36221"/>
    <w:rsid w:val="00B40525"/>
    <w:rsid w:val="00B41D82"/>
    <w:rsid w:val="00B42297"/>
    <w:rsid w:val="00B44E2A"/>
    <w:rsid w:val="00B4570E"/>
    <w:rsid w:val="00B50DA7"/>
    <w:rsid w:val="00B574A1"/>
    <w:rsid w:val="00B637CD"/>
    <w:rsid w:val="00B64D2D"/>
    <w:rsid w:val="00B74B9A"/>
    <w:rsid w:val="00B7544C"/>
    <w:rsid w:val="00B87C9B"/>
    <w:rsid w:val="00B90346"/>
    <w:rsid w:val="00B9705B"/>
    <w:rsid w:val="00BB174B"/>
    <w:rsid w:val="00BB3AE8"/>
    <w:rsid w:val="00BB6CAC"/>
    <w:rsid w:val="00BB7825"/>
    <w:rsid w:val="00BC5052"/>
    <w:rsid w:val="00BC5AF8"/>
    <w:rsid w:val="00BD07D3"/>
    <w:rsid w:val="00BD4942"/>
    <w:rsid w:val="00BD5321"/>
    <w:rsid w:val="00BE4B0A"/>
    <w:rsid w:val="00BE62B6"/>
    <w:rsid w:val="00BE7253"/>
    <w:rsid w:val="00BF2D9F"/>
    <w:rsid w:val="00C01FE5"/>
    <w:rsid w:val="00C035FB"/>
    <w:rsid w:val="00C11FEB"/>
    <w:rsid w:val="00C1250C"/>
    <w:rsid w:val="00C148F8"/>
    <w:rsid w:val="00C176CD"/>
    <w:rsid w:val="00C304C8"/>
    <w:rsid w:val="00C30DD9"/>
    <w:rsid w:val="00C33986"/>
    <w:rsid w:val="00C377C6"/>
    <w:rsid w:val="00C4218C"/>
    <w:rsid w:val="00C47D03"/>
    <w:rsid w:val="00C50A0A"/>
    <w:rsid w:val="00C53288"/>
    <w:rsid w:val="00C553C4"/>
    <w:rsid w:val="00C55849"/>
    <w:rsid w:val="00C57811"/>
    <w:rsid w:val="00C626AD"/>
    <w:rsid w:val="00C675B8"/>
    <w:rsid w:val="00C70600"/>
    <w:rsid w:val="00C70650"/>
    <w:rsid w:val="00C7070E"/>
    <w:rsid w:val="00C75914"/>
    <w:rsid w:val="00C877F5"/>
    <w:rsid w:val="00C93F53"/>
    <w:rsid w:val="00C95D18"/>
    <w:rsid w:val="00C95D74"/>
    <w:rsid w:val="00C977CA"/>
    <w:rsid w:val="00CA16E0"/>
    <w:rsid w:val="00CA364E"/>
    <w:rsid w:val="00CA72FB"/>
    <w:rsid w:val="00CA79F0"/>
    <w:rsid w:val="00CB0A9E"/>
    <w:rsid w:val="00CB7461"/>
    <w:rsid w:val="00CC3556"/>
    <w:rsid w:val="00CC44E4"/>
    <w:rsid w:val="00CD0FB4"/>
    <w:rsid w:val="00CD69B1"/>
    <w:rsid w:val="00CE0BC9"/>
    <w:rsid w:val="00CF0DCC"/>
    <w:rsid w:val="00CF2591"/>
    <w:rsid w:val="00CF5416"/>
    <w:rsid w:val="00CF642B"/>
    <w:rsid w:val="00D028F3"/>
    <w:rsid w:val="00D04EDB"/>
    <w:rsid w:val="00D054DD"/>
    <w:rsid w:val="00D07BE0"/>
    <w:rsid w:val="00D1783B"/>
    <w:rsid w:val="00D2045C"/>
    <w:rsid w:val="00D20698"/>
    <w:rsid w:val="00D33BD5"/>
    <w:rsid w:val="00D456DD"/>
    <w:rsid w:val="00D479FA"/>
    <w:rsid w:val="00D540AF"/>
    <w:rsid w:val="00D56C50"/>
    <w:rsid w:val="00D6093C"/>
    <w:rsid w:val="00D61F3B"/>
    <w:rsid w:val="00D62610"/>
    <w:rsid w:val="00D638C1"/>
    <w:rsid w:val="00D646F6"/>
    <w:rsid w:val="00D65576"/>
    <w:rsid w:val="00D6779C"/>
    <w:rsid w:val="00D73D44"/>
    <w:rsid w:val="00D8372A"/>
    <w:rsid w:val="00D967AC"/>
    <w:rsid w:val="00D97402"/>
    <w:rsid w:val="00DA4D84"/>
    <w:rsid w:val="00DC22FB"/>
    <w:rsid w:val="00DC34AB"/>
    <w:rsid w:val="00DD0152"/>
    <w:rsid w:val="00DD2FFB"/>
    <w:rsid w:val="00DD62B0"/>
    <w:rsid w:val="00DD6CD8"/>
    <w:rsid w:val="00DE087F"/>
    <w:rsid w:val="00DE2AF5"/>
    <w:rsid w:val="00E00AA6"/>
    <w:rsid w:val="00E0376C"/>
    <w:rsid w:val="00E043C1"/>
    <w:rsid w:val="00E04AD3"/>
    <w:rsid w:val="00E10D45"/>
    <w:rsid w:val="00E141EF"/>
    <w:rsid w:val="00E2171F"/>
    <w:rsid w:val="00E21762"/>
    <w:rsid w:val="00E31B5A"/>
    <w:rsid w:val="00E32FEC"/>
    <w:rsid w:val="00E46151"/>
    <w:rsid w:val="00E461ED"/>
    <w:rsid w:val="00E50A4D"/>
    <w:rsid w:val="00E53678"/>
    <w:rsid w:val="00E60B70"/>
    <w:rsid w:val="00E62972"/>
    <w:rsid w:val="00E64801"/>
    <w:rsid w:val="00E67C88"/>
    <w:rsid w:val="00E712AF"/>
    <w:rsid w:val="00E74B66"/>
    <w:rsid w:val="00E758BC"/>
    <w:rsid w:val="00E843B4"/>
    <w:rsid w:val="00E932A8"/>
    <w:rsid w:val="00E94A8F"/>
    <w:rsid w:val="00E95AFE"/>
    <w:rsid w:val="00E96F7F"/>
    <w:rsid w:val="00EB54D4"/>
    <w:rsid w:val="00EB7013"/>
    <w:rsid w:val="00EC2702"/>
    <w:rsid w:val="00ED3756"/>
    <w:rsid w:val="00ED3CC3"/>
    <w:rsid w:val="00EE1D25"/>
    <w:rsid w:val="00F0191F"/>
    <w:rsid w:val="00F105A5"/>
    <w:rsid w:val="00F206E8"/>
    <w:rsid w:val="00F24678"/>
    <w:rsid w:val="00F43A02"/>
    <w:rsid w:val="00F45884"/>
    <w:rsid w:val="00F47B33"/>
    <w:rsid w:val="00F535C1"/>
    <w:rsid w:val="00F553FE"/>
    <w:rsid w:val="00F63939"/>
    <w:rsid w:val="00F71A5D"/>
    <w:rsid w:val="00F80BE8"/>
    <w:rsid w:val="00F91AD0"/>
    <w:rsid w:val="00FA2036"/>
    <w:rsid w:val="00FA59C1"/>
    <w:rsid w:val="00FA721E"/>
    <w:rsid w:val="00FB05E4"/>
    <w:rsid w:val="00FC4062"/>
    <w:rsid w:val="00FC7687"/>
    <w:rsid w:val="00FD0A37"/>
    <w:rsid w:val="00FD34A0"/>
    <w:rsid w:val="00FD631B"/>
    <w:rsid w:val="00FE274F"/>
    <w:rsid w:val="00FE490D"/>
    <w:rsid w:val="00FF0B06"/>
    <w:rsid w:val="00FF3344"/>
    <w:rsid w:val="00FF562A"/>
    <w:rsid w:val="00FF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418581"/>
  <w15:chartTrackingRefBased/>
  <w15:docId w15:val="{7F69F93F-B5FA-47EB-9FA8-25EA1360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5F"/>
    <w:pPr>
      <w:spacing w:after="0"/>
      <w:jc w:val="both"/>
    </w:pPr>
    <w:rPr>
      <w:b/>
      <w:color w:val="063532" w:themeColor="text1"/>
      <w:sz w:val="28"/>
      <w:lang w:val="en-GB"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0A06E"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775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0A06E"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63532"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0A06E" w:themeColor="accent1"/>
      <w:sz w:val="40"/>
      <w:szCs w:val="40"/>
      <w:lang w:eastAsia="en-US"/>
    </w:rPr>
  </w:style>
  <w:style w:type="paragraph" w:styleId="ListBullet">
    <w:name w:val="List Bullet"/>
    <w:basedOn w:val="Content"/>
    <w:uiPriority w:val="11"/>
    <w:qFormat/>
    <w:rsid w:val="005C3643"/>
    <w:pPr>
      <w:framePr w:wrap="around"/>
      <w:numPr>
        <w:numId w:val="2"/>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63532"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1"/>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63532"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00A06E"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7752"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63532" w:themeColor="text1"/>
      <w:sz w:val="28"/>
      <w:lang w:eastAsia="en-US"/>
    </w:rPr>
  </w:style>
  <w:style w:type="paragraph" w:styleId="ListParagraph">
    <w:name w:val="List Paragraph"/>
    <w:basedOn w:val="Normal"/>
    <w:uiPriority w:val="34"/>
    <w:unhideWhenUsed/>
    <w:qFormat/>
    <w:rsid w:val="00B9705B"/>
    <w:pPr>
      <w:ind w:left="720"/>
      <w:contextualSpacing/>
    </w:pPr>
  </w:style>
  <w:style w:type="character" w:styleId="UnresolvedMention">
    <w:name w:val="Unresolved Mention"/>
    <w:basedOn w:val="DefaultParagraphFont"/>
    <w:uiPriority w:val="99"/>
    <w:semiHidden/>
    <w:unhideWhenUsed/>
    <w:rsid w:val="0058413F"/>
    <w:rPr>
      <w:color w:val="605E5C"/>
      <w:shd w:val="clear" w:color="auto" w:fill="E1DFDD"/>
    </w:rPr>
  </w:style>
  <w:style w:type="paragraph" w:styleId="NormalWeb">
    <w:name w:val="Normal (Web)"/>
    <w:basedOn w:val="Normal"/>
    <w:uiPriority w:val="99"/>
    <w:unhideWhenUsed/>
    <w:rsid w:val="00254F3E"/>
    <w:pPr>
      <w:spacing w:before="100" w:beforeAutospacing="1" w:after="100" w:afterAutospacing="1" w:line="240" w:lineRule="auto"/>
    </w:pPr>
    <w:rPr>
      <w:rFonts w:ascii="Times New Roman" w:eastAsia="Times New Roman" w:hAnsi="Times New Roman" w:cs="Times New Roman"/>
      <w:b w:val="0"/>
      <w:color w:val="auto"/>
      <w:sz w:val="24"/>
      <w:szCs w:val="24"/>
      <w:lang w:eastAsia="en-GB"/>
    </w:rPr>
  </w:style>
  <w:style w:type="character" w:styleId="Strong">
    <w:name w:val="Strong"/>
    <w:basedOn w:val="DefaultParagraphFont"/>
    <w:uiPriority w:val="22"/>
    <w:qFormat/>
    <w:rsid w:val="006866E5"/>
    <w:rPr>
      <w:b/>
      <w:bCs/>
    </w:rPr>
  </w:style>
  <w:style w:type="paragraph" w:customStyle="1" w:styleId="TableParagraph">
    <w:name w:val="Table Paragraph"/>
    <w:basedOn w:val="Normal"/>
    <w:uiPriority w:val="1"/>
    <w:qFormat/>
    <w:rsid w:val="00E00AA6"/>
    <w:pPr>
      <w:widowControl w:val="0"/>
      <w:autoSpaceDE w:val="0"/>
      <w:autoSpaceDN w:val="0"/>
      <w:spacing w:line="240" w:lineRule="auto"/>
      <w:ind w:left="180"/>
      <w:jc w:val="left"/>
    </w:pPr>
    <w:rPr>
      <w:rFonts w:ascii="Cambria" w:eastAsia="Cambria" w:hAnsi="Cambria" w:cs="Cambria"/>
      <w:b w:val="0"/>
      <w:color w:val="auto"/>
      <w:sz w:val="22"/>
      <w:lang w:val="en-US"/>
    </w:rPr>
  </w:style>
  <w:style w:type="character" w:styleId="FollowedHyperlink">
    <w:name w:val="FollowedHyperlink"/>
    <w:basedOn w:val="DefaultParagraphFont"/>
    <w:uiPriority w:val="99"/>
    <w:semiHidden/>
    <w:unhideWhenUsed/>
    <w:rsid w:val="00B05702"/>
    <w:rPr>
      <w:color w:val="006C4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4768">
      <w:bodyDiv w:val="1"/>
      <w:marLeft w:val="0"/>
      <w:marRight w:val="0"/>
      <w:marTop w:val="0"/>
      <w:marBottom w:val="0"/>
      <w:divBdr>
        <w:top w:val="none" w:sz="0" w:space="0" w:color="auto"/>
        <w:left w:val="none" w:sz="0" w:space="0" w:color="auto"/>
        <w:bottom w:val="none" w:sz="0" w:space="0" w:color="auto"/>
        <w:right w:val="none" w:sz="0" w:space="0" w:color="auto"/>
      </w:divBdr>
    </w:div>
    <w:div w:id="58331532">
      <w:bodyDiv w:val="1"/>
      <w:marLeft w:val="0"/>
      <w:marRight w:val="0"/>
      <w:marTop w:val="0"/>
      <w:marBottom w:val="0"/>
      <w:divBdr>
        <w:top w:val="none" w:sz="0" w:space="0" w:color="auto"/>
        <w:left w:val="none" w:sz="0" w:space="0" w:color="auto"/>
        <w:bottom w:val="none" w:sz="0" w:space="0" w:color="auto"/>
        <w:right w:val="none" w:sz="0" w:space="0" w:color="auto"/>
      </w:divBdr>
    </w:div>
    <w:div w:id="239364776">
      <w:bodyDiv w:val="1"/>
      <w:marLeft w:val="0"/>
      <w:marRight w:val="0"/>
      <w:marTop w:val="0"/>
      <w:marBottom w:val="0"/>
      <w:divBdr>
        <w:top w:val="none" w:sz="0" w:space="0" w:color="auto"/>
        <w:left w:val="none" w:sz="0" w:space="0" w:color="auto"/>
        <w:bottom w:val="none" w:sz="0" w:space="0" w:color="auto"/>
        <w:right w:val="none" w:sz="0" w:space="0" w:color="auto"/>
      </w:divBdr>
    </w:div>
    <w:div w:id="406464278">
      <w:bodyDiv w:val="1"/>
      <w:marLeft w:val="0"/>
      <w:marRight w:val="0"/>
      <w:marTop w:val="0"/>
      <w:marBottom w:val="0"/>
      <w:divBdr>
        <w:top w:val="none" w:sz="0" w:space="0" w:color="auto"/>
        <w:left w:val="none" w:sz="0" w:space="0" w:color="auto"/>
        <w:bottom w:val="none" w:sz="0" w:space="0" w:color="auto"/>
        <w:right w:val="none" w:sz="0" w:space="0" w:color="auto"/>
      </w:divBdr>
    </w:div>
    <w:div w:id="435711069">
      <w:bodyDiv w:val="1"/>
      <w:marLeft w:val="0"/>
      <w:marRight w:val="0"/>
      <w:marTop w:val="0"/>
      <w:marBottom w:val="0"/>
      <w:divBdr>
        <w:top w:val="none" w:sz="0" w:space="0" w:color="auto"/>
        <w:left w:val="none" w:sz="0" w:space="0" w:color="auto"/>
        <w:bottom w:val="none" w:sz="0" w:space="0" w:color="auto"/>
        <w:right w:val="none" w:sz="0" w:space="0" w:color="auto"/>
      </w:divBdr>
    </w:div>
    <w:div w:id="454980971">
      <w:bodyDiv w:val="1"/>
      <w:marLeft w:val="0"/>
      <w:marRight w:val="0"/>
      <w:marTop w:val="0"/>
      <w:marBottom w:val="0"/>
      <w:divBdr>
        <w:top w:val="none" w:sz="0" w:space="0" w:color="auto"/>
        <w:left w:val="none" w:sz="0" w:space="0" w:color="auto"/>
        <w:bottom w:val="none" w:sz="0" w:space="0" w:color="auto"/>
        <w:right w:val="none" w:sz="0" w:space="0" w:color="auto"/>
      </w:divBdr>
    </w:div>
    <w:div w:id="459342008">
      <w:bodyDiv w:val="1"/>
      <w:marLeft w:val="0"/>
      <w:marRight w:val="0"/>
      <w:marTop w:val="0"/>
      <w:marBottom w:val="0"/>
      <w:divBdr>
        <w:top w:val="none" w:sz="0" w:space="0" w:color="auto"/>
        <w:left w:val="none" w:sz="0" w:space="0" w:color="auto"/>
        <w:bottom w:val="none" w:sz="0" w:space="0" w:color="auto"/>
        <w:right w:val="none" w:sz="0" w:space="0" w:color="auto"/>
      </w:divBdr>
    </w:div>
    <w:div w:id="861942658">
      <w:bodyDiv w:val="1"/>
      <w:marLeft w:val="0"/>
      <w:marRight w:val="0"/>
      <w:marTop w:val="0"/>
      <w:marBottom w:val="0"/>
      <w:divBdr>
        <w:top w:val="none" w:sz="0" w:space="0" w:color="auto"/>
        <w:left w:val="none" w:sz="0" w:space="0" w:color="auto"/>
        <w:bottom w:val="none" w:sz="0" w:space="0" w:color="auto"/>
        <w:right w:val="none" w:sz="0" w:space="0" w:color="auto"/>
      </w:divBdr>
    </w:div>
    <w:div w:id="969285826">
      <w:bodyDiv w:val="1"/>
      <w:marLeft w:val="0"/>
      <w:marRight w:val="0"/>
      <w:marTop w:val="0"/>
      <w:marBottom w:val="0"/>
      <w:divBdr>
        <w:top w:val="none" w:sz="0" w:space="0" w:color="auto"/>
        <w:left w:val="none" w:sz="0" w:space="0" w:color="auto"/>
        <w:bottom w:val="none" w:sz="0" w:space="0" w:color="auto"/>
        <w:right w:val="none" w:sz="0" w:space="0" w:color="auto"/>
      </w:divBdr>
    </w:div>
    <w:div w:id="1005741873">
      <w:bodyDiv w:val="1"/>
      <w:marLeft w:val="0"/>
      <w:marRight w:val="0"/>
      <w:marTop w:val="0"/>
      <w:marBottom w:val="0"/>
      <w:divBdr>
        <w:top w:val="none" w:sz="0" w:space="0" w:color="auto"/>
        <w:left w:val="none" w:sz="0" w:space="0" w:color="auto"/>
        <w:bottom w:val="none" w:sz="0" w:space="0" w:color="auto"/>
        <w:right w:val="none" w:sz="0" w:space="0" w:color="auto"/>
      </w:divBdr>
    </w:div>
    <w:div w:id="1091317487">
      <w:bodyDiv w:val="1"/>
      <w:marLeft w:val="0"/>
      <w:marRight w:val="0"/>
      <w:marTop w:val="0"/>
      <w:marBottom w:val="0"/>
      <w:divBdr>
        <w:top w:val="none" w:sz="0" w:space="0" w:color="auto"/>
        <w:left w:val="none" w:sz="0" w:space="0" w:color="auto"/>
        <w:bottom w:val="none" w:sz="0" w:space="0" w:color="auto"/>
        <w:right w:val="none" w:sz="0" w:space="0" w:color="auto"/>
      </w:divBdr>
    </w:div>
    <w:div w:id="1203598288">
      <w:bodyDiv w:val="1"/>
      <w:marLeft w:val="0"/>
      <w:marRight w:val="0"/>
      <w:marTop w:val="0"/>
      <w:marBottom w:val="0"/>
      <w:divBdr>
        <w:top w:val="none" w:sz="0" w:space="0" w:color="auto"/>
        <w:left w:val="none" w:sz="0" w:space="0" w:color="auto"/>
        <w:bottom w:val="none" w:sz="0" w:space="0" w:color="auto"/>
        <w:right w:val="none" w:sz="0" w:space="0" w:color="auto"/>
      </w:divBdr>
    </w:div>
    <w:div w:id="1503934372">
      <w:bodyDiv w:val="1"/>
      <w:marLeft w:val="0"/>
      <w:marRight w:val="0"/>
      <w:marTop w:val="0"/>
      <w:marBottom w:val="0"/>
      <w:divBdr>
        <w:top w:val="none" w:sz="0" w:space="0" w:color="auto"/>
        <w:left w:val="none" w:sz="0" w:space="0" w:color="auto"/>
        <w:bottom w:val="none" w:sz="0" w:space="0" w:color="auto"/>
        <w:right w:val="none" w:sz="0" w:space="0" w:color="auto"/>
      </w:divBdr>
    </w:div>
    <w:div w:id="1536113596">
      <w:bodyDiv w:val="1"/>
      <w:marLeft w:val="0"/>
      <w:marRight w:val="0"/>
      <w:marTop w:val="0"/>
      <w:marBottom w:val="0"/>
      <w:divBdr>
        <w:top w:val="none" w:sz="0" w:space="0" w:color="auto"/>
        <w:left w:val="none" w:sz="0" w:space="0" w:color="auto"/>
        <w:bottom w:val="none" w:sz="0" w:space="0" w:color="auto"/>
        <w:right w:val="none" w:sz="0" w:space="0" w:color="auto"/>
      </w:divBdr>
    </w:div>
    <w:div w:id="1636444763">
      <w:bodyDiv w:val="1"/>
      <w:marLeft w:val="0"/>
      <w:marRight w:val="0"/>
      <w:marTop w:val="0"/>
      <w:marBottom w:val="0"/>
      <w:divBdr>
        <w:top w:val="none" w:sz="0" w:space="0" w:color="auto"/>
        <w:left w:val="none" w:sz="0" w:space="0" w:color="auto"/>
        <w:bottom w:val="none" w:sz="0" w:space="0" w:color="auto"/>
        <w:right w:val="none" w:sz="0" w:space="0" w:color="auto"/>
      </w:divBdr>
    </w:div>
    <w:div w:id="1653752794">
      <w:bodyDiv w:val="1"/>
      <w:marLeft w:val="0"/>
      <w:marRight w:val="0"/>
      <w:marTop w:val="0"/>
      <w:marBottom w:val="0"/>
      <w:divBdr>
        <w:top w:val="none" w:sz="0" w:space="0" w:color="auto"/>
        <w:left w:val="none" w:sz="0" w:space="0" w:color="auto"/>
        <w:bottom w:val="none" w:sz="0" w:space="0" w:color="auto"/>
        <w:right w:val="none" w:sz="0" w:space="0" w:color="auto"/>
      </w:divBdr>
    </w:div>
    <w:div w:id="1673725358">
      <w:bodyDiv w:val="1"/>
      <w:marLeft w:val="0"/>
      <w:marRight w:val="0"/>
      <w:marTop w:val="0"/>
      <w:marBottom w:val="0"/>
      <w:divBdr>
        <w:top w:val="none" w:sz="0" w:space="0" w:color="auto"/>
        <w:left w:val="none" w:sz="0" w:space="0" w:color="auto"/>
        <w:bottom w:val="none" w:sz="0" w:space="0" w:color="auto"/>
        <w:right w:val="none" w:sz="0" w:space="0" w:color="auto"/>
      </w:divBdr>
    </w:div>
    <w:div w:id="1790777645">
      <w:bodyDiv w:val="1"/>
      <w:marLeft w:val="0"/>
      <w:marRight w:val="0"/>
      <w:marTop w:val="0"/>
      <w:marBottom w:val="0"/>
      <w:divBdr>
        <w:top w:val="none" w:sz="0" w:space="0" w:color="auto"/>
        <w:left w:val="none" w:sz="0" w:space="0" w:color="auto"/>
        <w:bottom w:val="none" w:sz="0" w:space="0" w:color="auto"/>
        <w:right w:val="none" w:sz="0" w:space="0" w:color="auto"/>
      </w:divBdr>
    </w:div>
    <w:div w:id="2034766434">
      <w:bodyDiv w:val="1"/>
      <w:marLeft w:val="0"/>
      <w:marRight w:val="0"/>
      <w:marTop w:val="0"/>
      <w:marBottom w:val="0"/>
      <w:divBdr>
        <w:top w:val="none" w:sz="0" w:space="0" w:color="auto"/>
        <w:left w:val="none" w:sz="0" w:space="0" w:color="auto"/>
        <w:bottom w:val="none" w:sz="0" w:space="0" w:color="auto"/>
        <w:right w:val="none" w:sz="0" w:space="0" w:color="auto"/>
      </w:divBdr>
    </w:div>
    <w:div w:id="2063409196">
      <w:bodyDiv w:val="1"/>
      <w:marLeft w:val="0"/>
      <w:marRight w:val="0"/>
      <w:marTop w:val="0"/>
      <w:marBottom w:val="0"/>
      <w:divBdr>
        <w:top w:val="none" w:sz="0" w:space="0" w:color="auto"/>
        <w:left w:val="none" w:sz="0" w:space="0" w:color="auto"/>
        <w:bottom w:val="none" w:sz="0" w:space="0" w:color="auto"/>
        <w:right w:val="none" w:sz="0" w:space="0" w:color="auto"/>
      </w:divBdr>
    </w:div>
    <w:div w:id="206597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xhere.com/fr/photo/893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5.png"/><Relationship Id="rId2" Type="http://schemas.openxmlformats.org/officeDocument/2006/relationships/image" Target="media/image10.svg"/><Relationship Id="rId1" Type="http://schemas.openxmlformats.org/officeDocument/2006/relationships/image" Target="media/image9.png"/><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 Id="rId9"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33134460BB4CDD86C833BBA2D4DA08"/>
        <w:category>
          <w:name w:val="General"/>
          <w:gallery w:val="placeholder"/>
        </w:category>
        <w:types>
          <w:type w:val="bbPlcHdr"/>
        </w:types>
        <w:behaviors>
          <w:behavior w:val="content"/>
        </w:behaviors>
        <w:guid w:val="{457D3C33-DE8D-4BFF-AB01-642EEB0040A1}"/>
      </w:docPartPr>
      <w:docPartBody>
        <w:p w:rsidR="007B1BCD" w:rsidRDefault="007B1BCD">
          <w:pPr>
            <w:pStyle w:val="DF33134460BB4CDD86C833BBA2D4DA08"/>
          </w:pPr>
          <w:r w:rsidRPr="00872FE5">
            <w:rPr>
              <w:lang w:bidi="en-GB"/>
            </w:rP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13"/>
    <w:rsid w:val="00017755"/>
    <w:rsid w:val="0004595A"/>
    <w:rsid w:val="000E73FC"/>
    <w:rsid w:val="0026491A"/>
    <w:rsid w:val="002D41A3"/>
    <w:rsid w:val="00394021"/>
    <w:rsid w:val="00397806"/>
    <w:rsid w:val="004C3EBB"/>
    <w:rsid w:val="005A7DC4"/>
    <w:rsid w:val="00611EC2"/>
    <w:rsid w:val="00636939"/>
    <w:rsid w:val="00654749"/>
    <w:rsid w:val="007B1BCD"/>
    <w:rsid w:val="00821BA8"/>
    <w:rsid w:val="008E4D39"/>
    <w:rsid w:val="00910FB6"/>
    <w:rsid w:val="009A4D2C"/>
    <w:rsid w:val="009B1D13"/>
    <w:rsid w:val="009C7882"/>
    <w:rsid w:val="00B44E2A"/>
    <w:rsid w:val="00B637CD"/>
    <w:rsid w:val="00B97302"/>
    <w:rsid w:val="00CB6E36"/>
    <w:rsid w:val="00D028F3"/>
    <w:rsid w:val="00D56C50"/>
    <w:rsid w:val="00D717A0"/>
    <w:rsid w:val="00E46151"/>
    <w:rsid w:val="00F42FBB"/>
    <w:rsid w:val="00F80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33134460BB4CDD86C833BBA2D4DA08">
    <w:name w:val="DF33134460BB4CDD86C833BBA2D4D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Report">
  <a:themeElements>
    <a:clrScheme name="Roehampton">
      <a:dk1>
        <a:srgbClr val="063532"/>
      </a:dk1>
      <a:lt1>
        <a:srgbClr val="ECEBEA"/>
      </a:lt1>
      <a:dk2>
        <a:srgbClr val="0C6A63"/>
      </a:dk2>
      <a:lt2>
        <a:srgbClr val="F1F0EF"/>
      </a:lt2>
      <a:accent1>
        <a:srgbClr val="00A06E"/>
      </a:accent1>
      <a:accent2>
        <a:srgbClr val="063532"/>
      </a:accent2>
      <a:accent3>
        <a:srgbClr val="ECEBEA"/>
      </a:accent3>
      <a:accent4>
        <a:srgbClr val="00A06E"/>
      </a:accent4>
      <a:accent5>
        <a:srgbClr val="2B7A85"/>
      </a:accent5>
      <a:accent6>
        <a:srgbClr val="0CB2E6"/>
      </a:accent6>
      <a:hlink>
        <a:srgbClr val="00A06E"/>
      </a:hlink>
      <a:folHlink>
        <a:srgbClr val="006C4B"/>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AA482-7124-40F1-8005-FDE6C1E4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Template>
  <TotalTime>26</TotalTime>
  <Pages>6</Pages>
  <Words>545</Words>
  <Characters>2716</Characters>
  <Application>Microsoft Office Word</Application>
  <DocSecurity>0</DocSecurity>
  <Lines>96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Radostova</dc:creator>
  <cp:keywords/>
  <dc:description/>
  <cp:lastModifiedBy>Michaela Radostova (Student)</cp:lastModifiedBy>
  <cp:revision>4</cp:revision>
  <dcterms:created xsi:type="dcterms:W3CDTF">2025-03-13T14:55:00Z</dcterms:created>
  <dcterms:modified xsi:type="dcterms:W3CDTF">2025-03-13T15:20:00Z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193b75f4-b8eb-4699-b4e2-113cc9193e4b</vt:lpwstr>
  </property>
</Properties>
</file>